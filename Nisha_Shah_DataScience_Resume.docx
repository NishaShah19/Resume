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698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5240"/>
        <w:gridCol w:w="4606"/>
      </w:tblGrid>
      <w:tr w:rsidR="007A0F44" w:rsidRPr="00565B06" w14:paraId="57CCC585" w14:textId="77777777" w:rsidTr="00D74632">
        <w:trPr>
          <w:trHeight w:hRule="exact" w:val="1560"/>
        </w:trPr>
        <w:tc>
          <w:tcPr>
            <w:tcW w:w="5240" w:type="dxa"/>
            <w:tcMar>
              <w:right w:w="144" w:type="dxa"/>
            </w:tcMar>
            <w:vAlign w:val="bottom"/>
          </w:tcPr>
          <w:p w14:paraId="6E370780" w14:textId="2B9C7870" w:rsidR="008C070E" w:rsidRPr="002A1B58" w:rsidRDefault="008C070E" w:rsidP="00174A87">
            <w:pPr>
              <w:pStyle w:val="Subtitle"/>
              <w:rPr>
                <w:sz w:val="56"/>
                <w:szCs w:val="20"/>
              </w:rPr>
            </w:pPr>
            <w:r w:rsidRPr="008C070E">
              <w:rPr>
                <w:sz w:val="56"/>
                <w:szCs w:val="20"/>
              </w:rPr>
              <w:t>Nisha Shah</w:t>
            </w:r>
          </w:p>
        </w:tc>
        <w:tc>
          <w:tcPr>
            <w:tcW w:w="4606" w:type="dxa"/>
            <w:tcMar>
              <w:left w:w="144" w:type="dxa"/>
            </w:tcMar>
            <w:vAlign w:val="bottom"/>
          </w:tcPr>
          <w:p w14:paraId="5027AF23" w14:textId="49FD5E80" w:rsidR="007A0F44" w:rsidRDefault="00000000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F24FE33ED3AF42499493EA42D91F28EF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Content>
                <w:r w:rsidR="008C070E">
                  <w:t>Pune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2748236C" wp14:editId="1583ADB8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830FFFB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1D76B273" w14:textId="42F667C2" w:rsidR="007A0F44" w:rsidRDefault="00000000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69B6FD48D45E4D78AEF0D61283304D45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Content>
                <w:r w:rsidR="008C070E">
                  <w:t>+91-8793323457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77AC2A42" wp14:editId="22DE0B95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AFF809B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6DA8AC5B" w14:textId="2C65FB44" w:rsidR="007A0F44" w:rsidRDefault="00000000" w:rsidP="00174A8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35B479171B864DE29FE65BD6A351F749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Content>
                <w:r w:rsidR="00D74632">
                  <w:t>N</w:t>
                </w:r>
                <w:r w:rsidR="008C070E">
                  <w:t>isha</w:t>
                </w:r>
                <w:r w:rsidR="00D74632">
                  <w:t>ashah98</w:t>
                </w:r>
                <w:r w:rsidR="008C070E">
                  <w:t>@gmail.com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3B6F124B" wp14:editId="2F1DA5CF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7A24FE1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7AE9234E" w14:textId="100837AB" w:rsidR="007A0F44" w:rsidRDefault="00D74632" w:rsidP="00174A87">
            <w:pPr>
              <w:pStyle w:val="ContactInfo"/>
            </w:pPr>
            <w:sdt>
              <w:sdtPr>
                <w:alias w:val="Enter LinkedIn profile:"/>
                <w:tag w:val="Enter LinkedIn profile:"/>
                <w:id w:val="-1253892234"/>
                <w:placeholder>
                  <w:docPart w:val="931430CDBBE442CFA54B0A9BC2A5784A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Content>
                <w:r w:rsidRPr="00D74632">
                  <w:t>https://www.linkedin.com/in/nisha-shah1998/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1F6EB285" wp14:editId="74C35442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C5157FD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5CFC581A" w14:textId="0E7262F2" w:rsidR="007A0F44" w:rsidRPr="00565B06" w:rsidRDefault="007A0F44" w:rsidP="00174A87">
            <w:pPr>
              <w:pStyle w:val="ContactInfo"/>
            </w:pPr>
            <w:r>
              <w:t xml:space="preserve">  </w: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6C2C5E8D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65C2649E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237955A" wp14:editId="49695704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D87161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6D9AF16A" w14:textId="77777777" w:rsidR="000E24AC" w:rsidRPr="00565B06" w:rsidRDefault="00000000" w:rsidP="007850D1">
            <w:pPr>
              <w:pStyle w:val="Heading1"/>
            </w:pPr>
            <w:sdt>
              <w:sdtPr>
                <w:alias w:val="Objective:"/>
                <w:tag w:val="Objective:"/>
                <w:id w:val="-376709012"/>
                <w:placeholder>
                  <w:docPart w:val="C74106432C424CC994E2464612E072FE"/>
                </w:placeholder>
                <w:temporary/>
                <w:showingPlcHdr/>
                <w15:appearance w15:val="hidden"/>
              </w:sdtPr>
              <w:sdtContent>
                <w:r w:rsidR="007850D1" w:rsidRPr="00D85CA4">
                  <w:rPr>
                    <w:b/>
                  </w:rPr>
                  <w:t>Objective</w:t>
                </w:r>
              </w:sdtContent>
            </w:sdt>
          </w:p>
        </w:tc>
      </w:tr>
    </w:tbl>
    <w:p w14:paraId="7D34288D" w14:textId="1803C6B0" w:rsidR="00A77B4D" w:rsidRPr="001B7067" w:rsidRDefault="00054FF3" w:rsidP="007850D1">
      <w:pP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val="en-IN" w:eastAsia="en-IN"/>
        </w:rPr>
      </w:pPr>
      <w:r w:rsidRPr="001B7067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val="en-IN" w:eastAsia="en-IN"/>
        </w:rPr>
        <w:t>Results-oriented IT professional with 3 years of experience in SAP BASIS seeking a challenging role in data science. Eager to leverage analytical and problem-solving skills developed in SAP BASIS to contribute to the field of data science. Committed to continuous learning and staying current with industry trends.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3A4EFEF4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5504A7A0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93C0C91" wp14:editId="3FBB07E5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E97172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2E9F8F73" w14:textId="77777777" w:rsidR="00A77B4D" w:rsidRPr="00565B06" w:rsidRDefault="00000000" w:rsidP="002146F8">
            <w:pPr>
              <w:pStyle w:val="Heading1"/>
            </w:pPr>
            <w:sdt>
              <w:sdtPr>
                <w:alias w:val="Education:"/>
                <w:tag w:val="Education:"/>
                <w:id w:val="1586649636"/>
                <w:placeholder>
                  <w:docPart w:val="01DBEC2C522246B895415B371E0DDD2C"/>
                </w:placeholder>
                <w:temporary/>
                <w:showingPlcHdr/>
                <w15:appearance w15:val="hidden"/>
              </w:sdtPr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039797C2" w14:textId="52FCC432" w:rsidR="007C0E0E" w:rsidRPr="00565B06" w:rsidRDefault="008C070E" w:rsidP="00B47E1E">
      <w:pPr>
        <w:pStyle w:val="Heading2"/>
      </w:pPr>
      <w:r>
        <w:t>BE Computer Engineering</w:t>
      </w:r>
      <w:r w:rsidR="007C0E0E" w:rsidRPr="00565B06">
        <w:t xml:space="preserve"> | </w:t>
      </w:r>
      <w:proofErr w:type="spellStart"/>
      <w:r>
        <w:rPr>
          <w:rStyle w:val="Emphasis"/>
        </w:rPr>
        <w:t>VIIT,Pune</w:t>
      </w:r>
      <w:proofErr w:type="spellEnd"/>
    </w:p>
    <w:p w14:paraId="11396C88" w14:textId="481F266E" w:rsidR="000E24AC" w:rsidRPr="00565B06" w:rsidRDefault="008C070E" w:rsidP="008C070E">
      <w:pPr>
        <w:pStyle w:val="Heading3"/>
      </w:pPr>
      <w:r>
        <w:t>2016-2020</w:t>
      </w:r>
    </w:p>
    <w:p w14:paraId="63056316" w14:textId="7E7CFD6A" w:rsidR="007C0E0E" w:rsidRPr="00565B06" w:rsidRDefault="008C070E" w:rsidP="00B47E1E">
      <w:pPr>
        <w:pStyle w:val="Heading2"/>
      </w:pPr>
      <w:r>
        <w:t>Higher Secondary Education</w:t>
      </w:r>
      <w:r w:rsidR="007C0E0E" w:rsidRPr="00565B06">
        <w:t xml:space="preserve"> | </w:t>
      </w:r>
      <w:r>
        <w:rPr>
          <w:rStyle w:val="Emphasis"/>
        </w:rPr>
        <w:t xml:space="preserve">S.M </w:t>
      </w:r>
      <w:proofErr w:type="spellStart"/>
      <w:r>
        <w:rPr>
          <w:rStyle w:val="Emphasis"/>
        </w:rPr>
        <w:t>Choksey</w:t>
      </w:r>
      <w:proofErr w:type="spellEnd"/>
      <w:r>
        <w:rPr>
          <w:rStyle w:val="Emphasis"/>
        </w:rPr>
        <w:t xml:space="preserve"> Junior </w:t>
      </w:r>
      <w:proofErr w:type="spellStart"/>
      <w:r>
        <w:rPr>
          <w:rStyle w:val="Emphasis"/>
        </w:rPr>
        <w:t>College,Pune</w:t>
      </w:r>
      <w:proofErr w:type="spellEnd"/>
    </w:p>
    <w:p w14:paraId="60B74058" w14:textId="47FE6152" w:rsidR="007C0E0E" w:rsidRPr="00565B06" w:rsidRDefault="008C070E" w:rsidP="004F199F">
      <w:pPr>
        <w:pStyle w:val="Heading3"/>
      </w:pPr>
      <w:r>
        <w:t>2014-2016</w:t>
      </w:r>
    </w:p>
    <w:p w14:paraId="712C6BBF" w14:textId="65F64F61" w:rsidR="007C0E0E" w:rsidRPr="00565B06" w:rsidRDefault="008C070E" w:rsidP="007C0E0E">
      <w:r>
        <w:t>Coursework in Computer Science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055E305F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502E8149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52AA147" wp14:editId="4F79E667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3F2E59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2322B3F3" w14:textId="77777777" w:rsidR="005E088C" w:rsidRPr="00565B06" w:rsidRDefault="00000000" w:rsidP="0004158B">
            <w:pPr>
              <w:pStyle w:val="Heading1"/>
            </w:pPr>
            <w:sdt>
              <w:sdtPr>
                <w:alias w:val="Education:"/>
                <w:tag w:val="Education:"/>
                <w:id w:val="-2131392780"/>
                <w:placeholder>
                  <w:docPart w:val="C2FD7677EA3F4734A7D720B5145779A9"/>
                </w:placeholder>
                <w:temporary/>
                <w:showingPlcHdr/>
                <w15:appearance w15:val="hidden"/>
              </w:sdtPr>
              <w:sdtContent>
                <w:r w:rsidR="005E088C" w:rsidRPr="00565B06">
                  <w:t>Experience</w:t>
                </w:r>
              </w:sdtContent>
            </w:sdt>
          </w:p>
        </w:tc>
      </w:tr>
    </w:tbl>
    <w:p w14:paraId="44C9F16B" w14:textId="1F9A44FB" w:rsidR="00882F0E" w:rsidRDefault="002E1C44" w:rsidP="00B47E1E">
      <w:pPr>
        <w:pStyle w:val="Heading2"/>
      </w:pPr>
      <w:r>
        <w:t>SAP basis</w:t>
      </w:r>
      <w:r w:rsidR="00882F0E">
        <w:t xml:space="preserve"> </w:t>
      </w:r>
      <w:r>
        <w:t>Analyst</w:t>
      </w:r>
      <w:r w:rsidR="00882F0E">
        <w:t xml:space="preserve"> | NTT DATA Business Solutions</w:t>
      </w:r>
    </w:p>
    <w:p w14:paraId="28C9D27A" w14:textId="69A7BC59" w:rsidR="00882F0E" w:rsidRPr="00044338" w:rsidRDefault="00882F0E" w:rsidP="00B47E1E">
      <w:pPr>
        <w:pStyle w:val="Heading2"/>
        <w:rPr>
          <w:b w:val="0"/>
          <w:caps/>
          <w:color w:val="4C4C4C" w:themeColor="text2" w:themeTint="BF"/>
          <w:sz w:val="24"/>
          <w:szCs w:val="24"/>
        </w:rPr>
      </w:pPr>
      <w:r w:rsidRPr="00882F0E">
        <w:rPr>
          <w:b w:val="0"/>
          <w:caps/>
          <w:color w:val="4C4C4C" w:themeColor="text2" w:themeTint="BF"/>
          <w:sz w:val="24"/>
          <w:szCs w:val="24"/>
        </w:rPr>
        <w:t>FEBRUARY2023 - ONGOING</w:t>
      </w:r>
    </w:p>
    <w:p w14:paraId="5FDC8E4F" w14:textId="72F29800" w:rsidR="00DD1199" w:rsidRPr="00DD1199" w:rsidRDefault="00DD1199" w:rsidP="00DD1199">
      <w:pPr>
        <w:pStyle w:val="public-draftstyledefault-unorderedlistitem"/>
        <w:numPr>
          <w:ilvl w:val="0"/>
          <w:numId w:val="26"/>
        </w:numPr>
        <w:spacing w:after="0"/>
        <w:textAlignment w:val="baseline"/>
        <w:rPr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</w:pPr>
      <w:r w:rsidRPr="00DD1199">
        <w:rPr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>SAP Basis administration and support, technical support and production support for SAP environment</w:t>
      </w:r>
    </w:p>
    <w:p w14:paraId="69B6E622" w14:textId="333251E4" w:rsidR="00DD1199" w:rsidRPr="00054FF3" w:rsidRDefault="00DD1199" w:rsidP="00054FF3">
      <w:pPr>
        <w:pStyle w:val="public-draftstyledefault-unorderedlistitem"/>
        <w:numPr>
          <w:ilvl w:val="0"/>
          <w:numId w:val="26"/>
        </w:numPr>
        <w:spacing w:after="0"/>
        <w:textAlignment w:val="baseline"/>
        <w:rPr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</w:pPr>
      <w:r w:rsidRPr="00DD1199">
        <w:rPr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>Perform system monitoring, troubleshooting</w:t>
      </w:r>
      <w:r>
        <w:rPr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>.</w:t>
      </w:r>
      <w:r w:rsidR="00054FF3">
        <w:rPr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 xml:space="preserve"> </w:t>
      </w:r>
      <w:r w:rsidRPr="00054FF3">
        <w:rPr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>Perform root-cause-analysis</w:t>
      </w:r>
    </w:p>
    <w:p w14:paraId="42EF8449" w14:textId="09AA0C80" w:rsidR="00DD1199" w:rsidRPr="00054FF3" w:rsidRDefault="00DD1199" w:rsidP="00054FF3">
      <w:pPr>
        <w:pStyle w:val="public-draftstyledefault-unorderedlistitem"/>
        <w:numPr>
          <w:ilvl w:val="0"/>
          <w:numId w:val="26"/>
        </w:numPr>
        <w:spacing w:after="0"/>
        <w:textAlignment w:val="baseline"/>
        <w:rPr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</w:pPr>
      <w:r w:rsidRPr="00DD1199">
        <w:rPr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>Proactively analyse SAP environment to detect deficiencies and recommend solutions for improvement</w:t>
      </w:r>
      <w:r>
        <w:rPr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 xml:space="preserve"> to the customers</w:t>
      </w:r>
      <w:r w:rsidR="00054FF3">
        <w:rPr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 xml:space="preserve"> and c</w:t>
      </w:r>
      <w:r w:rsidRPr="00054FF3">
        <w:rPr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>reate</w:t>
      </w:r>
      <w:r w:rsidR="00054FF3">
        <w:rPr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>d</w:t>
      </w:r>
      <w:r w:rsidRPr="00054FF3">
        <w:rPr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 xml:space="preserve"> technical documentation and </w:t>
      </w:r>
      <w:r w:rsidR="00054FF3" w:rsidRPr="00054FF3">
        <w:rPr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>knowledge-based</w:t>
      </w:r>
      <w:r w:rsidRPr="00054FF3">
        <w:rPr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 xml:space="preserve"> articles.</w:t>
      </w:r>
    </w:p>
    <w:p w14:paraId="28223B10" w14:textId="50A7F3A6" w:rsidR="00DD1199" w:rsidRPr="00DD1199" w:rsidRDefault="00054FF3" w:rsidP="00B47E1E">
      <w:pPr>
        <w:pStyle w:val="public-draftstyledefault-unorderedlistitem"/>
        <w:numPr>
          <w:ilvl w:val="0"/>
          <w:numId w:val="26"/>
        </w:numPr>
        <w:spacing w:after="0"/>
        <w:textAlignment w:val="baseline"/>
        <w:rPr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</w:pPr>
      <w:r w:rsidRPr="00054FF3">
        <w:rPr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>Collaborated with cross-functional teams to troubleshoot and resolve technical issues.</w:t>
      </w:r>
    </w:p>
    <w:p w14:paraId="09725DBE" w14:textId="43C999E8" w:rsidR="005E088C" w:rsidRPr="00565B06" w:rsidRDefault="008C070E" w:rsidP="00B47E1E">
      <w:pPr>
        <w:pStyle w:val="Heading2"/>
      </w:pPr>
      <w:r>
        <w:t>SAP BASIS Consultant</w:t>
      </w:r>
      <w:r w:rsidR="005E088C" w:rsidRPr="00565B06">
        <w:t xml:space="preserve"> | </w:t>
      </w:r>
      <w:r w:rsidRPr="008C070E">
        <w:t>Atos Global IT Solution and Services Private Limit</w:t>
      </w:r>
      <w:r>
        <w:t>ed</w:t>
      </w:r>
    </w:p>
    <w:p w14:paraId="03830277" w14:textId="790145D1" w:rsidR="005E088C" w:rsidRPr="00565B06" w:rsidRDefault="008C070E" w:rsidP="004F199F">
      <w:pPr>
        <w:pStyle w:val="Heading3"/>
      </w:pPr>
      <w:r>
        <w:t>January 2021 – January 2023</w:t>
      </w:r>
    </w:p>
    <w:p w14:paraId="222B4C19" w14:textId="77777777" w:rsidR="00044338" w:rsidRDefault="008C070E" w:rsidP="008C070E">
      <w:pPr>
        <w:pStyle w:val="public-draftstyledefault-unorderedlistitem"/>
        <w:numPr>
          <w:ilvl w:val="0"/>
          <w:numId w:val="16"/>
        </w:numPr>
        <w:spacing w:before="0" w:after="0"/>
        <w:textAlignment w:val="baseline"/>
        <w:rPr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</w:pPr>
      <w:r w:rsidRPr="008C070E">
        <w:rPr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 xml:space="preserve">Complete SAP monitoring of application servers up and running, user logged in, Monitor system health check activities and report to the </w:t>
      </w:r>
      <w:r w:rsidR="00EE22E7" w:rsidRPr="008C070E">
        <w:rPr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>management.</w:t>
      </w:r>
    </w:p>
    <w:p w14:paraId="0995D0D7" w14:textId="77777777" w:rsidR="008C070E" w:rsidRPr="008C070E" w:rsidRDefault="008C070E" w:rsidP="008C070E">
      <w:pPr>
        <w:pStyle w:val="public-draftstyledefault-unorderedlistitem"/>
        <w:numPr>
          <w:ilvl w:val="0"/>
          <w:numId w:val="16"/>
        </w:numPr>
        <w:spacing w:before="0" w:after="0"/>
        <w:textAlignment w:val="baseline"/>
        <w:rPr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</w:pPr>
      <w:r w:rsidRPr="008C070E">
        <w:rPr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>Transport setup and Change Request Management, TR import &amp; troubleshoot.</w:t>
      </w:r>
    </w:p>
    <w:p w14:paraId="53797CC7" w14:textId="055FA073" w:rsidR="008C070E" w:rsidRPr="008C070E" w:rsidRDefault="008C070E" w:rsidP="008C070E">
      <w:pPr>
        <w:pStyle w:val="public-draftstyledefault-unorderedlistitem"/>
        <w:numPr>
          <w:ilvl w:val="0"/>
          <w:numId w:val="16"/>
        </w:numPr>
        <w:spacing w:before="0" w:after="0"/>
        <w:textAlignment w:val="baseline"/>
        <w:rPr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</w:pPr>
      <w:r w:rsidRPr="008C070E">
        <w:rPr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>Apply support packages and add-ons, Sybase database patches</w:t>
      </w:r>
      <w:r w:rsidR="00F22CCB">
        <w:rPr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>.</w:t>
      </w:r>
    </w:p>
    <w:p w14:paraId="76B4D2BB" w14:textId="613E6E2E" w:rsidR="008C070E" w:rsidRPr="008C070E" w:rsidRDefault="008C070E" w:rsidP="008C070E">
      <w:pPr>
        <w:pStyle w:val="public-draftstyledefault-unorderedlistitem"/>
        <w:numPr>
          <w:ilvl w:val="0"/>
          <w:numId w:val="16"/>
        </w:numPr>
        <w:spacing w:before="0" w:after="0"/>
        <w:textAlignment w:val="baseline"/>
        <w:rPr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</w:pPr>
      <w:r w:rsidRPr="008C070E">
        <w:rPr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>Updating SAP LICENSE, applying SNOTE, Kernel Upgrade.</w:t>
      </w:r>
    </w:p>
    <w:p w14:paraId="1205341E" w14:textId="77777777" w:rsidR="008C070E" w:rsidRPr="008C070E" w:rsidRDefault="008C070E" w:rsidP="008C070E">
      <w:pPr>
        <w:pStyle w:val="public-draftstyledefault-unorderedlistitem"/>
        <w:numPr>
          <w:ilvl w:val="0"/>
          <w:numId w:val="16"/>
        </w:numPr>
        <w:spacing w:before="0" w:after="0"/>
        <w:textAlignment w:val="baseline"/>
        <w:rPr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</w:pPr>
      <w:r w:rsidRPr="008C070E">
        <w:rPr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>System Refresh and copy activities</w:t>
      </w:r>
    </w:p>
    <w:p w14:paraId="24856257" w14:textId="51B1B4D3" w:rsidR="008C070E" w:rsidRPr="00054FF3" w:rsidRDefault="008C070E" w:rsidP="00054FF3">
      <w:pPr>
        <w:pStyle w:val="public-draftstyledefault-unorderedlistitem"/>
        <w:numPr>
          <w:ilvl w:val="0"/>
          <w:numId w:val="16"/>
        </w:numPr>
        <w:spacing w:before="0" w:after="0"/>
        <w:textAlignment w:val="baseline"/>
        <w:rPr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</w:pPr>
      <w:r w:rsidRPr="008C070E">
        <w:rPr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>SAP Profile Parameter Maintenance.</w:t>
      </w:r>
    </w:p>
    <w:p w14:paraId="2C1A7C79" w14:textId="5214F8F3" w:rsidR="008C070E" w:rsidRPr="008C070E" w:rsidRDefault="008C070E" w:rsidP="008C070E">
      <w:pPr>
        <w:pStyle w:val="public-draftstyledefault-unorderedlistitem"/>
        <w:numPr>
          <w:ilvl w:val="0"/>
          <w:numId w:val="16"/>
        </w:numPr>
        <w:spacing w:before="0" w:after="0"/>
        <w:textAlignment w:val="baseline"/>
        <w:rPr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</w:pPr>
      <w:r w:rsidRPr="008C070E">
        <w:rPr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>Ticketing tool - S</w:t>
      </w:r>
      <w:r w:rsidR="002A0ED9">
        <w:rPr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>erviceNow</w:t>
      </w:r>
    </w:p>
    <w:p w14:paraId="0F25F1C5" w14:textId="0A4BFCE0" w:rsidR="008C070E" w:rsidRPr="008C070E" w:rsidRDefault="008C070E" w:rsidP="008C070E">
      <w:pPr>
        <w:pStyle w:val="public-draftstyledefault-unorderedlistitem"/>
        <w:numPr>
          <w:ilvl w:val="0"/>
          <w:numId w:val="16"/>
        </w:numPr>
        <w:spacing w:before="0" w:after="0"/>
        <w:textAlignment w:val="baseline"/>
        <w:rPr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</w:pPr>
      <w:r w:rsidRPr="008C070E">
        <w:rPr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 xml:space="preserve">System monitoring tool </w:t>
      </w:r>
      <w:r w:rsidR="002A0ED9">
        <w:rPr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>–</w:t>
      </w:r>
      <w:r w:rsidRPr="008C070E">
        <w:rPr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 xml:space="preserve"> </w:t>
      </w:r>
      <w:r w:rsidR="002A0ED9">
        <w:rPr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 xml:space="preserve">SAP </w:t>
      </w:r>
      <w:r w:rsidRPr="008C070E">
        <w:rPr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>F</w:t>
      </w:r>
      <w:r w:rsidR="002A0ED9">
        <w:rPr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>ocused RUN</w:t>
      </w:r>
    </w:p>
    <w:p w14:paraId="54024ACC" w14:textId="3C8913D5" w:rsidR="005E088C" w:rsidRPr="00044338" w:rsidRDefault="008C070E" w:rsidP="005E088C">
      <w:pPr>
        <w:pStyle w:val="public-draftstyledefault-unorderedlistitem"/>
        <w:numPr>
          <w:ilvl w:val="0"/>
          <w:numId w:val="16"/>
        </w:numPr>
        <w:spacing w:before="0" w:after="0"/>
        <w:textAlignment w:val="baseline"/>
        <w:rPr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</w:pPr>
      <w:r w:rsidRPr="008C070E">
        <w:rPr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 xml:space="preserve">Investigated, </w:t>
      </w:r>
      <w:r w:rsidR="00054FF3" w:rsidRPr="008C070E">
        <w:rPr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>analysed,</w:t>
      </w:r>
      <w:r w:rsidRPr="008C070E">
        <w:rPr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 xml:space="preserve"> and resolved user issues to support client needs.</w:t>
      </w:r>
    </w:p>
    <w:p w14:paraId="76FC5D75" w14:textId="5BA97718" w:rsidR="005E088C" w:rsidRPr="00565B06" w:rsidRDefault="008C070E" w:rsidP="00B47E1E">
      <w:pPr>
        <w:pStyle w:val="Heading2"/>
      </w:pPr>
      <w:r w:rsidRPr="008C070E">
        <w:lastRenderedPageBreak/>
        <w:t>Web Developer Intern</w:t>
      </w:r>
      <w:r w:rsidR="005E088C" w:rsidRPr="00565B06">
        <w:t xml:space="preserve"> | </w:t>
      </w:r>
      <w:proofErr w:type="spellStart"/>
      <w:r w:rsidRPr="008C070E">
        <w:rPr>
          <w:rStyle w:val="Emphasis"/>
        </w:rPr>
        <w:t>TechnoStart</w:t>
      </w:r>
      <w:proofErr w:type="spellEnd"/>
    </w:p>
    <w:p w14:paraId="4A9A3A2E" w14:textId="47907701" w:rsidR="005E088C" w:rsidRPr="00565B06" w:rsidRDefault="008C070E" w:rsidP="004F199F">
      <w:pPr>
        <w:pStyle w:val="Heading3"/>
      </w:pPr>
      <w:r>
        <w:t>July 2019-August 2019</w:t>
      </w:r>
    </w:p>
    <w:p w14:paraId="4F7C61E8" w14:textId="0E50DAB9" w:rsidR="008C070E" w:rsidRPr="008C070E" w:rsidRDefault="008C070E" w:rsidP="008C070E">
      <w:pPr>
        <w:pStyle w:val="public-draftstyledefault-unorderedlistitem"/>
        <w:numPr>
          <w:ilvl w:val="0"/>
          <w:numId w:val="17"/>
        </w:numPr>
        <w:spacing w:before="0" w:after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8C070E">
        <w:rPr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>Built reusable code to utilise for other projects and to minimise costs.</w:t>
      </w:r>
    </w:p>
    <w:p w14:paraId="71C4EC5A" w14:textId="5282A08E" w:rsidR="008C070E" w:rsidRPr="008C070E" w:rsidRDefault="008C070E" w:rsidP="008C070E">
      <w:pPr>
        <w:pStyle w:val="public-draftstyledefault-unorderedlistitem"/>
        <w:numPr>
          <w:ilvl w:val="0"/>
          <w:numId w:val="17"/>
        </w:numPr>
        <w:spacing w:before="0" w:after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8C070E">
        <w:rPr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>Used HTML to structure web pages and provide smooth navigation of internet.</w:t>
      </w:r>
    </w:p>
    <w:p w14:paraId="2AAC2831" w14:textId="77777777" w:rsidR="008C070E" w:rsidRPr="008C070E" w:rsidRDefault="008C070E" w:rsidP="008C070E">
      <w:pPr>
        <w:pStyle w:val="public-draftstyledefault-unorderedlistitem"/>
        <w:numPr>
          <w:ilvl w:val="0"/>
          <w:numId w:val="17"/>
        </w:numPr>
        <w:spacing w:before="0" w:after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8C070E">
        <w:rPr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>Designed and implemented website interface for mobile, desktop and tablets.</w:t>
      </w:r>
    </w:p>
    <w:p w14:paraId="7D179363" w14:textId="1A675498" w:rsidR="00044338" w:rsidRDefault="008C070E" w:rsidP="00044338">
      <w:pPr>
        <w:pStyle w:val="public-draftstyledefault-unorderedlistitem"/>
        <w:numPr>
          <w:ilvl w:val="0"/>
          <w:numId w:val="17"/>
        </w:numPr>
        <w:spacing w:before="0" w:after="0"/>
        <w:textAlignment w:val="baseline"/>
      </w:pPr>
      <w:r w:rsidRPr="008C070E">
        <w:rPr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>Demonstrated expertise in HTML5, CSS3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044338" w:rsidRPr="00565B06" w14:paraId="423AFC94" w14:textId="77777777" w:rsidTr="00F42CFC">
        <w:tc>
          <w:tcPr>
            <w:tcW w:w="720" w:type="dxa"/>
            <w:tcMar>
              <w:right w:w="216" w:type="dxa"/>
            </w:tcMar>
            <w:vAlign w:val="bottom"/>
          </w:tcPr>
          <w:p w14:paraId="4AD77FD6" w14:textId="77777777" w:rsidR="00044338" w:rsidRPr="00565B06" w:rsidRDefault="00044338" w:rsidP="00F42CFC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C92F416" wp14:editId="7CAAA663">
                      <wp:extent cx="274320" cy="274320"/>
                      <wp:effectExtent l="0" t="0" r="0" b="0"/>
                      <wp:docPr id="198659556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15650717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93495945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1743341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866684873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013034432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6F653E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48500E22" w14:textId="5816DDE7" w:rsidR="00044338" w:rsidRPr="00565B06" w:rsidRDefault="00044338" w:rsidP="00F42CFC">
            <w:pPr>
              <w:pStyle w:val="Heading1"/>
            </w:pPr>
            <w:r>
              <w:t xml:space="preserve">Technical </w:t>
            </w:r>
            <w:sdt>
              <w:sdtPr>
                <w:alias w:val="Skills:"/>
                <w:tag w:val="Skills:"/>
                <w:id w:val="1050266745"/>
                <w:placeholder>
                  <w:docPart w:val="129E0D741AE14D449AA73C1381892E5A"/>
                </w:placeholder>
                <w:temporary/>
                <w:showingPlcHdr/>
                <w15:appearance w15:val="hidden"/>
              </w:sdtPr>
              <w:sdtContent>
                <w:r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8640"/>
      </w:tblGrid>
      <w:tr w:rsidR="00044338" w:rsidRPr="00565B06" w14:paraId="68BBED7E" w14:textId="77777777" w:rsidTr="00F42CFC">
        <w:tc>
          <w:tcPr>
            <w:tcW w:w="9072" w:type="dxa"/>
          </w:tcPr>
          <w:p w14:paraId="2D5E5942" w14:textId="71246E88" w:rsidR="00044338" w:rsidRDefault="00044338" w:rsidP="00044338">
            <w:pPr>
              <w:pStyle w:val="public-draftstyledefault-unorderedlistitem"/>
              <w:numPr>
                <w:ilvl w:val="0"/>
                <w:numId w:val="18"/>
              </w:numPr>
              <w:spacing w:before="0" w:after="0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Programming language – </w:t>
            </w:r>
            <w:r w:rsidR="00054FF3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Python,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 </w:t>
            </w:r>
            <w:r w:rsidR="00054FF3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C++, R</w:t>
            </w:r>
          </w:p>
          <w:p w14:paraId="5F4F30D4" w14:textId="17E7A980" w:rsidR="00044338" w:rsidRDefault="00044338" w:rsidP="00044338">
            <w:pPr>
              <w:pStyle w:val="public-draftstyledefault-unorderedlistitem"/>
              <w:numPr>
                <w:ilvl w:val="0"/>
                <w:numId w:val="18"/>
              </w:numPr>
              <w:spacing w:before="0" w:after="0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044338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Microsoft Office suite including Word, Excel, PowerPoint</w:t>
            </w:r>
          </w:p>
          <w:p w14:paraId="7F7C8C11" w14:textId="28BECAC8" w:rsidR="00044338" w:rsidRPr="00044338" w:rsidRDefault="00044338" w:rsidP="00044338">
            <w:pPr>
              <w:pStyle w:val="public-draftstyledefault-unorderedlistitem"/>
              <w:numPr>
                <w:ilvl w:val="0"/>
                <w:numId w:val="18"/>
              </w:numPr>
              <w:spacing w:after="0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044338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Operating Systems - Linux, Windows</w:t>
            </w:r>
          </w:p>
          <w:p w14:paraId="42A85E42" w14:textId="33D762BC" w:rsidR="00044338" w:rsidRDefault="00044338" w:rsidP="00044338">
            <w:pPr>
              <w:pStyle w:val="public-draftstyledefault-unorderedlistitem"/>
              <w:numPr>
                <w:ilvl w:val="0"/>
                <w:numId w:val="18"/>
              </w:numPr>
              <w:spacing w:before="0" w:after="0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044338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Database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–</w:t>
            </w:r>
            <w:r w:rsidRPr="00044338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SQL, </w:t>
            </w:r>
            <w:r w:rsidR="00054FF3" w:rsidRPr="00044338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Sybase,</w:t>
            </w:r>
            <w:r w:rsidRPr="00044338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 </w:t>
            </w:r>
            <w:r w:rsidR="00054FF3" w:rsidRPr="00044338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HANA,</w:t>
            </w:r>
            <w:r w:rsidRPr="00044338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 Oracle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.</w:t>
            </w:r>
          </w:p>
          <w:p w14:paraId="73D692ED" w14:textId="6C9A1BF5" w:rsidR="00044338" w:rsidRDefault="00044338" w:rsidP="00044338">
            <w:pPr>
              <w:pStyle w:val="public-draftstyledefault-unorderedlistitem"/>
              <w:numPr>
                <w:ilvl w:val="0"/>
                <w:numId w:val="18"/>
              </w:numPr>
              <w:spacing w:before="0" w:after="0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Data Visualization –</w:t>
            </w:r>
            <w:r w:rsidR="00054FF3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 Matplotlib, Seaborn, Tools - Power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 </w:t>
            </w:r>
            <w:r w:rsidR="00054FF3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BI,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 Tableau</w:t>
            </w:r>
          </w:p>
          <w:p w14:paraId="0B22E25B" w14:textId="2E6921F1" w:rsidR="00044338" w:rsidRDefault="00044338" w:rsidP="00044338">
            <w:pPr>
              <w:pStyle w:val="public-draftstyledefault-unorderedlistitem"/>
              <w:numPr>
                <w:ilvl w:val="0"/>
                <w:numId w:val="18"/>
              </w:numPr>
              <w:spacing w:before="0" w:after="0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Machine </w:t>
            </w:r>
            <w:r w:rsidR="00054FF3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learning, Statistics</w:t>
            </w:r>
          </w:p>
          <w:p w14:paraId="174B4696" w14:textId="0769E631" w:rsidR="00054FF3" w:rsidRDefault="00054FF3" w:rsidP="00044338">
            <w:pPr>
              <w:pStyle w:val="public-draftstyledefault-unorderedlistitem"/>
              <w:numPr>
                <w:ilvl w:val="0"/>
                <w:numId w:val="18"/>
              </w:numPr>
              <w:spacing w:before="0" w:after="0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Data analysis – Pandas, NumPy</w:t>
            </w:r>
          </w:p>
          <w:p w14:paraId="6C7BCD20" w14:textId="1D920F83" w:rsidR="00054FF3" w:rsidRDefault="00054FF3" w:rsidP="00044338">
            <w:pPr>
              <w:pStyle w:val="public-draftstyledefault-unorderedlistitem"/>
              <w:numPr>
                <w:ilvl w:val="0"/>
                <w:numId w:val="18"/>
              </w:numPr>
              <w:spacing w:before="0" w:after="0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Tools –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Jupyter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 Notebooks, Git</w:t>
            </w:r>
          </w:p>
          <w:tbl>
            <w:tblPr>
              <w:tblStyle w:val="TableGrid"/>
              <w:tblW w:w="5425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5"/>
              <w:gridCol w:w="8649"/>
            </w:tblGrid>
            <w:tr w:rsidR="00054FF3" w:rsidRPr="00565B06" w14:paraId="0FF03C63" w14:textId="77777777" w:rsidTr="00DE2457">
              <w:tc>
                <w:tcPr>
                  <w:tcW w:w="725" w:type="dxa"/>
                  <w:tcMar>
                    <w:right w:w="216" w:type="dxa"/>
                  </w:tcMar>
                  <w:vAlign w:val="bottom"/>
                </w:tcPr>
                <w:p w14:paraId="64793E88" w14:textId="77777777" w:rsidR="00054FF3" w:rsidRPr="00565B06" w:rsidRDefault="00054FF3" w:rsidP="00054FF3">
                  <w:pPr>
                    <w:pStyle w:val="Icons"/>
                  </w:pPr>
                  <w:r w:rsidRPr="00565B06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2D0C70FC" wp14:editId="5157407F">
                            <wp:extent cx="274320" cy="274320"/>
                            <wp:effectExtent l="0" t="0" r="0" b="0"/>
                            <wp:docPr id="1591447738" name="Skills in circle icon" descr="Skills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274320" cy="274320"/>
                                      <a:chOff x="0" y="0"/>
                                      <a:chExt cx="171" cy="171"/>
                                    </a:xfrm>
                                  </wpg:grpSpPr>
                                  <wps:wsp>
                                    <wps:cNvPr id="1758695395" name="Skills icon circle" descr="Skills icon circle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0" y="0"/>
                                        <a:ext cx="171" cy="171"/>
                                      </a:xfrm>
                                      <a:custGeom>
                                        <a:avLst/>
                                        <a:gdLst>
                                          <a:gd name="T0" fmla="*/ 1725 w 3246"/>
                                          <a:gd name="T1" fmla="*/ 3 h 3246"/>
                                          <a:gd name="T2" fmla="*/ 1925 w 3246"/>
                                          <a:gd name="T3" fmla="*/ 28 h 3246"/>
                                          <a:gd name="T4" fmla="*/ 2117 w 3246"/>
                                          <a:gd name="T5" fmla="*/ 77 h 3246"/>
                                          <a:gd name="T6" fmla="*/ 2299 w 3246"/>
                                          <a:gd name="T7" fmla="*/ 147 h 3246"/>
                                          <a:gd name="T8" fmla="*/ 2469 w 3246"/>
                                          <a:gd name="T9" fmla="*/ 239 h 3246"/>
                                          <a:gd name="T10" fmla="*/ 2628 w 3246"/>
                                          <a:gd name="T11" fmla="*/ 348 h 3246"/>
                                          <a:gd name="T12" fmla="*/ 2771 w 3246"/>
                                          <a:gd name="T13" fmla="*/ 475 h 3246"/>
                                          <a:gd name="T14" fmla="*/ 2898 w 3246"/>
                                          <a:gd name="T15" fmla="*/ 618 h 3246"/>
                                          <a:gd name="T16" fmla="*/ 3007 w 3246"/>
                                          <a:gd name="T17" fmla="*/ 777 h 3246"/>
                                          <a:gd name="T18" fmla="*/ 3099 w 3246"/>
                                          <a:gd name="T19" fmla="*/ 947 h 3246"/>
                                          <a:gd name="T20" fmla="*/ 3169 w 3246"/>
                                          <a:gd name="T21" fmla="*/ 1129 h 3246"/>
                                          <a:gd name="T22" fmla="*/ 3218 w 3246"/>
                                          <a:gd name="T23" fmla="*/ 1321 h 3246"/>
                                          <a:gd name="T24" fmla="*/ 3243 w 3246"/>
                                          <a:gd name="T25" fmla="*/ 1521 h 3246"/>
                                          <a:gd name="T26" fmla="*/ 3243 w 3246"/>
                                          <a:gd name="T27" fmla="*/ 1725 h 3246"/>
                                          <a:gd name="T28" fmla="*/ 3218 w 3246"/>
                                          <a:gd name="T29" fmla="*/ 1926 h 3246"/>
                                          <a:gd name="T30" fmla="*/ 3169 w 3246"/>
                                          <a:gd name="T31" fmla="*/ 2117 h 3246"/>
                                          <a:gd name="T32" fmla="*/ 3099 w 3246"/>
                                          <a:gd name="T33" fmla="*/ 2299 h 3246"/>
                                          <a:gd name="T34" fmla="*/ 3007 w 3246"/>
                                          <a:gd name="T35" fmla="*/ 2470 h 3246"/>
                                          <a:gd name="T36" fmla="*/ 2898 w 3246"/>
                                          <a:gd name="T37" fmla="*/ 2628 h 3246"/>
                                          <a:gd name="T38" fmla="*/ 2771 w 3246"/>
                                          <a:gd name="T39" fmla="*/ 2771 h 3246"/>
                                          <a:gd name="T40" fmla="*/ 2628 w 3246"/>
                                          <a:gd name="T41" fmla="*/ 2898 h 3246"/>
                                          <a:gd name="T42" fmla="*/ 2469 w 3246"/>
                                          <a:gd name="T43" fmla="*/ 3008 h 3246"/>
                                          <a:gd name="T44" fmla="*/ 2299 w 3246"/>
                                          <a:gd name="T45" fmla="*/ 3099 h 3246"/>
                                          <a:gd name="T46" fmla="*/ 2117 w 3246"/>
                                          <a:gd name="T47" fmla="*/ 3169 h 3246"/>
                                          <a:gd name="T48" fmla="*/ 1925 w 3246"/>
                                          <a:gd name="T49" fmla="*/ 3218 h 3246"/>
                                          <a:gd name="T50" fmla="*/ 1725 w 3246"/>
                                          <a:gd name="T51" fmla="*/ 3243 h 3246"/>
                                          <a:gd name="T52" fmla="*/ 1521 w 3246"/>
                                          <a:gd name="T53" fmla="*/ 3243 h 3246"/>
                                          <a:gd name="T54" fmla="*/ 1320 w 3246"/>
                                          <a:gd name="T55" fmla="*/ 3218 h 3246"/>
                                          <a:gd name="T56" fmla="*/ 1129 w 3246"/>
                                          <a:gd name="T57" fmla="*/ 3169 h 3246"/>
                                          <a:gd name="T58" fmla="*/ 947 w 3246"/>
                                          <a:gd name="T59" fmla="*/ 3099 h 3246"/>
                                          <a:gd name="T60" fmla="*/ 776 w 3246"/>
                                          <a:gd name="T61" fmla="*/ 3008 h 3246"/>
                                          <a:gd name="T62" fmla="*/ 618 w 3246"/>
                                          <a:gd name="T63" fmla="*/ 2898 h 3246"/>
                                          <a:gd name="T64" fmla="*/ 475 w 3246"/>
                                          <a:gd name="T65" fmla="*/ 2771 h 3246"/>
                                          <a:gd name="T66" fmla="*/ 348 w 3246"/>
                                          <a:gd name="T67" fmla="*/ 2628 h 3246"/>
                                          <a:gd name="T68" fmla="*/ 238 w 3246"/>
                                          <a:gd name="T69" fmla="*/ 2470 h 3246"/>
                                          <a:gd name="T70" fmla="*/ 147 w 3246"/>
                                          <a:gd name="T71" fmla="*/ 2299 h 3246"/>
                                          <a:gd name="T72" fmla="*/ 77 w 3246"/>
                                          <a:gd name="T73" fmla="*/ 2117 h 3246"/>
                                          <a:gd name="T74" fmla="*/ 28 w 3246"/>
                                          <a:gd name="T75" fmla="*/ 1926 h 3246"/>
                                          <a:gd name="T76" fmla="*/ 3 w 3246"/>
                                          <a:gd name="T77" fmla="*/ 1725 h 3246"/>
                                          <a:gd name="T78" fmla="*/ 3 w 3246"/>
                                          <a:gd name="T79" fmla="*/ 1521 h 3246"/>
                                          <a:gd name="T80" fmla="*/ 28 w 3246"/>
                                          <a:gd name="T81" fmla="*/ 1321 h 3246"/>
                                          <a:gd name="T82" fmla="*/ 77 w 3246"/>
                                          <a:gd name="T83" fmla="*/ 1129 h 3246"/>
                                          <a:gd name="T84" fmla="*/ 147 w 3246"/>
                                          <a:gd name="T85" fmla="*/ 947 h 3246"/>
                                          <a:gd name="T86" fmla="*/ 238 w 3246"/>
                                          <a:gd name="T87" fmla="*/ 777 h 3246"/>
                                          <a:gd name="T88" fmla="*/ 348 w 3246"/>
                                          <a:gd name="T89" fmla="*/ 618 h 3246"/>
                                          <a:gd name="T90" fmla="*/ 475 w 3246"/>
                                          <a:gd name="T91" fmla="*/ 475 h 3246"/>
                                          <a:gd name="T92" fmla="*/ 618 w 3246"/>
                                          <a:gd name="T93" fmla="*/ 348 h 3246"/>
                                          <a:gd name="T94" fmla="*/ 776 w 3246"/>
                                          <a:gd name="T95" fmla="*/ 239 h 3246"/>
                                          <a:gd name="T96" fmla="*/ 947 w 3246"/>
                                          <a:gd name="T97" fmla="*/ 147 h 3246"/>
                                          <a:gd name="T98" fmla="*/ 1129 w 3246"/>
                                          <a:gd name="T99" fmla="*/ 77 h 3246"/>
                                          <a:gd name="T100" fmla="*/ 1320 w 3246"/>
                                          <a:gd name="T101" fmla="*/ 28 h 3246"/>
                                          <a:gd name="T102" fmla="*/ 1521 w 3246"/>
                                          <a:gd name="T103" fmla="*/ 3 h 32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246" h="3246">
                                            <a:moveTo>
                                              <a:pt x="1623" y="0"/>
                                            </a:moveTo>
                                            <a:lnTo>
                                              <a:pt x="1725" y="3"/>
                                            </a:lnTo>
                                            <a:lnTo>
                                              <a:pt x="1826" y="13"/>
                                            </a:lnTo>
                                            <a:lnTo>
                                              <a:pt x="1925" y="28"/>
                                            </a:lnTo>
                                            <a:lnTo>
                                              <a:pt x="2023" y="49"/>
                                            </a:lnTo>
                                            <a:lnTo>
                                              <a:pt x="2117" y="77"/>
                                            </a:lnTo>
                                            <a:lnTo>
                                              <a:pt x="2210" y="109"/>
                                            </a:lnTo>
                                            <a:lnTo>
                                              <a:pt x="2299" y="147"/>
                                            </a:lnTo>
                                            <a:lnTo>
                                              <a:pt x="2386" y="190"/>
                                            </a:lnTo>
                                            <a:lnTo>
                                              <a:pt x="2469" y="239"/>
                                            </a:lnTo>
                                            <a:lnTo>
                                              <a:pt x="2551" y="291"/>
                                            </a:lnTo>
                                            <a:lnTo>
                                              <a:pt x="2628" y="348"/>
                                            </a:lnTo>
                                            <a:lnTo>
                                              <a:pt x="2701" y="410"/>
                                            </a:lnTo>
                                            <a:lnTo>
                                              <a:pt x="2771" y="475"/>
                                            </a:lnTo>
                                            <a:lnTo>
                                              <a:pt x="2836" y="545"/>
                                            </a:lnTo>
                                            <a:lnTo>
                                              <a:pt x="2898" y="618"/>
                                            </a:lnTo>
                                            <a:lnTo>
                                              <a:pt x="2955" y="695"/>
                                            </a:lnTo>
                                            <a:lnTo>
                                              <a:pt x="3007" y="777"/>
                                            </a:lnTo>
                                            <a:lnTo>
                                              <a:pt x="3056" y="860"/>
                                            </a:lnTo>
                                            <a:lnTo>
                                              <a:pt x="3099" y="947"/>
                                            </a:lnTo>
                                            <a:lnTo>
                                              <a:pt x="3137" y="1036"/>
                                            </a:lnTo>
                                            <a:lnTo>
                                              <a:pt x="3169" y="1129"/>
                                            </a:lnTo>
                                            <a:lnTo>
                                              <a:pt x="3197" y="1223"/>
                                            </a:lnTo>
                                            <a:lnTo>
                                              <a:pt x="3218" y="1321"/>
                                            </a:lnTo>
                                            <a:lnTo>
                                              <a:pt x="3233" y="1420"/>
                                            </a:lnTo>
                                            <a:lnTo>
                                              <a:pt x="3243" y="1521"/>
                                            </a:lnTo>
                                            <a:lnTo>
                                              <a:pt x="3246" y="1623"/>
                                            </a:lnTo>
                                            <a:lnTo>
                                              <a:pt x="3243" y="1725"/>
                                            </a:lnTo>
                                            <a:lnTo>
                                              <a:pt x="3233" y="1826"/>
                                            </a:lnTo>
                                            <a:lnTo>
                                              <a:pt x="3218" y="1926"/>
                                            </a:lnTo>
                                            <a:lnTo>
                                              <a:pt x="3197" y="2023"/>
                                            </a:lnTo>
                                            <a:lnTo>
                                              <a:pt x="3169" y="2117"/>
                                            </a:lnTo>
                                            <a:lnTo>
                                              <a:pt x="3137" y="2210"/>
                                            </a:lnTo>
                                            <a:lnTo>
                                              <a:pt x="3099" y="2299"/>
                                            </a:lnTo>
                                            <a:lnTo>
                                              <a:pt x="3056" y="2386"/>
                                            </a:lnTo>
                                            <a:lnTo>
                                              <a:pt x="3007" y="2470"/>
                                            </a:lnTo>
                                            <a:lnTo>
                                              <a:pt x="2955" y="2551"/>
                                            </a:lnTo>
                                            <a:lnTo>
                                              <a:pt x="2898" y="2628"/>
                                            </a:lnTo>
                                            <a:lnTo>
                                              <a:pt x="2836" y="2701"/>
                                            </a:lnTo>
                                            <a:lnTo>
                                              <a:pt x="2771" y="2771"/>
                                            </a:lnTo>
                                            <a:lnTo>
                                              <a:pt x="2701" y="2836"/>
                                            </a:lnTo>
                                            <a:lnTo>
                                              <a:pt x="2628" y="2898"/>
                                            </a:lnTo>
                                            <a:lnTo>
                                              <a:pt x="2551" y="2955"/>
                                            </a:lnTo>
                                            <a:lnTo>
                                              <a:pt x="2469" y="3008"/>
                                            </a:lnTo>
                                            <a:lnTo>
                                              <a:pt x="2386" y="3056"/>
                                            </a:lnTo>
                                            <a:lnTo>
                                              <a:pt x="2299" y="3099"/>
                                            </a:lnTo>
                                            <a:lnTo>
                                              <a:pt x="2210" y="3137"/>
                                            </a:lnTo>
                                            <a:lnTo>
                                              <a:pt x="2117" y="3169"/>
                                            </a:lnTo>
                                            <a:lnTo>
                                              <a:pt x="2023" y="3197"/>
                                            </a:lnTo>
                                            <a:lnTo>
                                              <a:pt x="1925" y="3218"/>
                                            </a:lnTo>
                                            <a:lnTo>
                                              <a:pt x="1826" y="3233"/>
                                            </a:lnTo>
                                            <a:lnTo>
                                              <a:pt x="1725" y="3243"/>
                                            </a:lnTo>
                                            <a:lnTo>
                                              <a:pt x="1623" y="3246"/>
                                            </a:lnTo>
                                            <a:lnTo>
                                              <a:pt x="1521" y="3243"/>
                                            </a:lnTo>
                                            <a:lnTo>
                                              <a:pt x="1420" y="3233"/>
                                            </a:lnTo>
                                            <a:lnTo>
                                              <a:pt x="1320" y="3218"/>
                                            </a:lnTo>
                                            <a:lnTo>
                                              <a:pt x="1223" y="3197"/>
                                            </a:lnTo>
                                            <a:lnTo>
                                              <a:pt x="1129" y="3169"/>
                                            </a:lnTo>
                                            <a:lnTo>
                                              <a:pt x="1036" y="3137"/>
                                            </a:lnTo>
                                            <a:lnTo>
                                              <a:pt x="947" y="3099"/>
                                            </a:lnTo>
                                            <a:lnTo>
                                              <a:pt x="860" y="3056"/>
                                            </a:lnTo>
                                            <a:lnTo>
                                              <a:pt x="776" y="3008"/>
                                            </a:lnTo>
                                            <a:lnTo>
                                              <a:pt x="695" y="2955"/>
                                            </a:lnTo>
                                            <a:lnTo>
                                              <a:pt x="618" y="2898"/>
                                            </a:lnTo>
                                            <a:lnTo>
                                              <a:pt x="545" y="2836"/>
                                            </a:lnTo>
                                            <a:lnTo>
                                              <a:pt x="475" y="2771"/>
                                            </a:lnTo>
                                            <a:lnTo>
                                              <a:pt x="410" y="2701"/>
                                            </a:lnTo>
                                            <a:lnTo>
                                              <a:pt x="348" y="2628"/>
                                            </a:lnTo>
                                            <a:lnTo>
                                              <a:pt x="291" y="2551"/>
                                            </a:lnTo>
                                            <a:lnTo>
                                              <a:pt x="238" y="2470"/>
                                            </a:lnTo>
                                            <a:lnTo>
                                              <a:pt x="190" y="2386"/>
                                            </a:lnTo>
                                            <a:lnTo>
                                              <a:pt x="147" y="2299"/>
                                            </a:lnTo>
                                            <a:lnTo>
                                              <a:pt x="109" y="2210"/>
                                            </a:lnTo>
                                            <a:lnTo>
                                              <a:pt x="77" y="2117"/>
                                            </a:lnTo>
                                            <a:lnTo>
                                              <a:pt x="49" y="2023"/>
                                            </a:lnTo>
                                            <a:lnTo>
                                              <a:pt x="28" y="1926"/>
                                            </a:lnTo>
                                            <a:lnTo>
                                              <a:pt x="13" y="1826"/>
                                            </a:lnTo>
                                            <a:lnTo>
                                              <a:pt x="3" y="1725"/>
                                            </a:lnTo>
                                            <a:lnTo>
                                              <a:pt x="0" y="1623"/>
                                            </a:lnTo>
                                            <a:lnTo>
                                              <a:pt x="3" y="1521"/>
                                            </a:lnTo>
                                            <a:lnTo>
                                              <a:pt x="13" y="1420"/>
                                            </a:lnTo>
                                            <a:lnTo>
                                              <a:pt x="28" y="1321"/>
                                            </a:lnTo>
                                            <a:lnTo>
                                              <a:pt x="49" y="1223"/>
                                            </a:lnTo>
                                            <a:lnTo>
                                              <a:pt x="77" y="1129"/>
                                            </a:lnTo>
                                            <a:lnTo>
                                              <a:pt x="109" y="1036"/>
                                            </a:lnTo>
                                            <a:lnTo>
                                              <a:pt x="147" y="947"/>
                                            </a:lnTo>
                                            <a:lnTo>
                                              <a:pt x="190" y="860"/>
                                            </a:lnTo>
                                            <a:lnTo>
                                              <a:pt x="238" y="777"/>
                                            </a:lnTo>
                                            <a:lnTo>
                                              <a:pt x="291" y="695"/>
                                            </a:lnTo>
                                            <a:lnTo>
                                              <a:pt x="348" y="618"/>
                                            </a:lnTo>
                                            <a:lnTo>
                                              <a:pt x="410" y="545"/>
                                            </a:lnTo>
                                            <a:lnTo>
                                              <a:pt x="475" y="475"/>
                                            </a:lnTo>
                                            <a:lnTo>
                                              <a:pt x="545" y="410"/>
                                            </a:lnTo>
                                            <a:lnTo>
                                              <a:pt x="618" y="348"/>
                                            </a:lnTo>
                                            <a:lnTo>
                                              <a:pt x="695" y="291"/>
                                            </a:lnTo>
                                            <a:lnTo>
                                              <a:pt x="776" y="239"/>
                                            </a:lnTo>
                                            <a:lnTo>
                                              <a:pt x="860" y="190"/>
                                            </a:lnTo>
                                            <a:lnTo>
                                              <a:pt x="947" y="147"/>
                                            </a:lnTo>
                                            <a:lnTo>
                                              <a:pt x="1036" y="109"/>
                                            </a:lnTo>
                                            <a:lnTo>
                                              <a:pt x="1129" y="77"/>
                                            </a:lnTo>
                                            <a:lnTo>
                                              <a:pt x="1223" y="49"/>
                                            </a:lnTo>
                                            <a:lnTo>
                                              <a:pt x="1320" y="28"/>
                                            </a:lnTo>
                                            <a:lnTo>
                                              <a:pt x="1420" y="13"/>
                                            </a:lnTo>
                                            <a:lnTo>
                                              <a:pt x="1521" y="3"/>
                                            </a:lnTo>
                                            <a:lnTo>
                                              <a:pt x="16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noFill/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579127849" name="Skills icon symbol part 1" descr="Skills icon symbol part 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9" y="111"/>
                                        <a:ext cx="4" cy="4"/>
                                      </a:xfrm>
                                      <a:custGeom>
                                        <a:avLst/>
                                        <a:gdLst>
                                          <a:gd name="T0" fmla="*/ 35 w 70"/>
                                          <a:gd name="T1" fmla="*/ 0 h 70"/>
                                          <a:gd name="T2" fmla="*/ 49 w 70"/>
                                          <a:gd name="T3" fmla="*/ 2 h 70"/>
                                          <a:gd name="T4" fmla="*/ 60 w 70"/>
                                          <a:gd name="T5" fmla="*/ 10 h 70"/>
                                          <a:gd name="T6" fmla="*/ 67 w 70"/>
                                          <a:gd name="T7" fmla="*/ 21 h 70"/>
                                          <a:gd name="T8" fmla="*/ 70 w 70"/>
                                          <a:gd name="T9" fmla="*/ 35 h 70"/>
                                          <a:gd name="T10" fmla="*/ 67 w 70"/>
                                          <a:gd name="T11" fmla="*/ 48 h 70"/>
                                          <a:gd name="T12" fmla="*/ 60 w 70"/>
                                          <a:gd name="T13" fmla="*/ 60 h 70"/>
                                          <a:gd name="T14" fmla="*/ 49 w 70"/>
                                          <a:gd name="T15" fmla="*/ 67 h 70"/>
                                          <a:gd name="T16" fmla="*/ 35 w 70"/>
                                          <a:gd name="T17" fmla="*/ 70 h 70"/>
                                          <a:gd name="T18" fmla="*/ 21 w 70"/>
                                          <a:gd name="T19" fmla="*/ 67 h 70"/>
                                          <a:gd name="T20" fmla="*/ 10 w 70"/>
                                          <a:gd name="T21" fmla="*/ 60 h 70"/>
                                          <a:gd name="T22" fmla="*/ 3 w 70"/>
                                          <a:gd name="T23" fmla="*/ 48 h 70"/>
                                          <a:gd name="T24" fmla="*/ 0 w 70"/>
                                          <a:gd name="T25" fmla="*/ 35 h 70"/>
                                          <a:gd name="T26" fmla="*/ 3 w 70"/>
                                          <a:gd name="T27" fmla="*/ 21 h 70"/>
                                          <a:gd name="T28" fmla="*/ 10 w 70"/>
                                          <a:gd name="T29" fmla="*/ 10 h 70"/>
                                          <a:gd name="T30" fmla="*/ 21 w 70"/>
                                          <a:gd name="T31" fmla="*/ 2 h 70"/>
                                          <a:gd name="T32" fmla="*/ 35 w 70"/>
                                          <a:gd name="T33" fmla="*/ 0 h 7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70">
                                            <a:moveTo>
                                              <a:pt x="35" y="0"/>
                                            </a:moveTo>
                                            <a:lnTo>
                                              <a:pt x="49" y="2"/>
                                            </a:lnTo>
                                            <a:lnTo>
                                              <a:pt x="60" y="10"/>
                                            </a:lnTo>
                                            <a:lnTo>
                                              <a:pt x="67" y="21"/>
                                            </a:lnTo>
                                            <a:lnTo>
                                              <a:pt x="70" y="35"/>
                                            </a:lnTo>
                                            <a:lnTo>
                                              <a:pt x="67" y="48"/>
                                            </a:lnTo>
                                            <a:lnTo>
                                              <a:pt x="60" y="60"/>
                                            </a:lnTo>
                                            <a:lnTo>
                                              <a:pt x="49" y="67"/>
                                            </a:lnTo>
                                            <a:lnTo>
                                              <a:pt x="35" y="70"/>
                                            </a:lnTo>
                                            <a:lnTo>
                                              <a:pt x="21" y="67"/>
                                            </a:lnTo>
                                            <a:lnTo>
                                              <a:pt x="10" y="60"/>
                                            </a:lnTo>
                                            <a:lnTo>
                                              <a:pt x="3" y="48"/>
                                            </a:lnTo>
                                            <a:lnTo>
                                              <a:pt x="0" y="35"/>
                                            </a:lnTo>
                                            <a:lnTo>
                                              <a:pt x="3" y="21"/>
                                            </a:lnTo>
                                            <a:lnTo>
                                              <a:pt x="10" y="10"/>
                                            </a:lnTo>
                                            <a:lnTo>
                                              <a:pt x="21" y="2"/>
                                            </a:lnTo>
                                            <a:lnTo>
                                              <a:pt x="35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bg1"/>
                                      </a:solidFill>
                                      <a:ln w="0">
                                        <a:noFill/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12959193" name="Skills icon symbol part 2" descr="Skills icon symbol part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9" y="51"/>
                                        <a:ext cx="72" cy="71"/>
                                      </a:xfrm>
                                      <a:custGeom>
                                        <a:avLst/>
                                        <a:gdLst>
                                          <a:gd name="T0" fmla="*/ 424 w 1362"/>
                                          <a:gd name="T1" fmla="*/ 155 h 1356"/>
                                          <a:gd name="T2" fmla="*/ 465 w 1362"/>
                                          <a:gd name="T3" fmla="*/ 229 h 1356"/>
                                          <a:gd name="T4" fmla="*/ 461 w 1362"/>
                                          <a:gd name="T5" fmla="*/ 296 h 1356"/>
                                          <a:gd name="T6" fmla="*/ 417 w 1362"/>
                                          <a:gd name="T7" fmla="*/ 366 h 1356"/>
                                          <a:gd name="T8" fmla="*/ 342 w 1362"/>
                                          <a:gd name="T9" fmla="*/ 439 h 1356"/>
                                          <a:gd name="T10" fmla="*/ 256 w 1362"/>
                                          <a:gd name="T11" fmla="*/ 470 h 1356"/>
                                          <a:gd name="T12" fmla="*/ 188 w 1362"/>
                                          <a:gd name="T13" fmla="*/ 452 h 1356"/>
                                          <a:gd name="T14" fmla="*/ 136 w 1362"/>
                                          <a:gd name="T15" fmla="*/ 416 h 1356"/>
                                          <a:gd name="T16" fmla="*/ 76 w 1362"/>
                                          <a:gd name="T17" fmla="*/ 383 h 1356"/>
                                          <a:gd name="T18" fmla="*/ 121 w 1362"/>
                                          <a:gd name="T19" fmla="*/ 471 h 1356"/>
                                          <a:gd name="T20" fmla="*/ 198 w 1362"/>
                                          <a:gd name="T21" fmla="*/ 534 h 1356"/>
                                          <a:gd name="T22" fmla="*/ 301 w 1362"/>
                                          <a:gd name="T23" fmla="*/ 558 h 1356"/>
                                          <a:gd name="T24" fmla="*/ 415 w 1362"/>
                                          <a:gd name="T25" fmla="*/ 601 h 1356"/>
                                          <a:gd name="T26" fmla="*/ 517 w 1362"/>
                                          <a:gd name="T27" fmla="*/ 681 h 1356"/>
                                          <a:gd name="T28" fmla="*/ 1026 w 1362"/>
                                          <a:gd name="T29" fmla="*/ 1189 h 1356"/>
                                          <a:gd name="T30" fmla="*/ 1113 w 1362"/>
                                          <a:gd name="T31" fmla="*/ 1267 h 1356"/>
                                          <a:gd name="T32" fmla="*/ 1175 w 1362"/>
                                          <a:gd name="T33" fmla="*/ 1288 h 1356"/>
                                          <a:gd name="T34" fmla="*/ 1245 w 1362"/>
                                          <a:gd name="T35" fmla="*/ 1260 h 1356"/>
                                          <a:gd name="T36" fmla="*/ 1282 w 1362"/>
                                          <a:gd name="T37" fmla="*/ 1219 h 1356"/>
                                          <a:gd name="T38" fmla="*/ 1292 w 1362"/>
                                          <a:gd name="T39" fmla="*/ 1156 h 1356"/>
                                          <a:gd name="T40" fmla="*/ 1249 w 1362"/>
                                          <a:gd name="T41" fmla="*/ 1082 h 1356"/>
                                          <a:gd name="T42" fmla="*/ 804 w 1362"/>
                                          <a:gd name="T43" fmla="*/ 635 h 1356"/>
                                          <a:gd name="T44" fmla="*/ 609 w 1362"/>
                                          <a:gd name="T45" fmla="*/ 428 h 1356"/>
                                          <a:gd name="T46" fmla="*/ 570 w 1362"/>
                                          <a:gd name="T47" fmla="*/ 334 h 1356"/>
                                          <a:gd name="T48" fmla="*/ 553 w 1362"/>
                                          <a:gd name="T49" fmla="*/ 228 h 1356"/>
                                          <a:gd name="T50" fmla="*/ 500 w 1362"/>
                                          <a:gd name="T51" fmla="*/ 139 h 1356"/>
                                          <a:gd name="T52" fmla="*/ 412 w 1362"/>
                                          <a:gd name="T53" fmla="*/ 83 h 1356"/>
                                          <a:gd name="T54" fmla="*/ 327 w 1362"/>
                                          <a:gd name="T55" fmla="*/ 0 h 1356"/>
                                          <a:gd name="T56" fmla="*/ 445 w 1362"/>
                                          <a:gd name="T57" fmla="*/ 22 h 1356"/>
                                          <a:gd name="T58" fmla="*/ 541 w 1362"/>
                                          <a:gd name="T59" fmla="*/ 84 h 1356"/>
                                          <a:gd name="T60" fmla="*/ 607 w 1362"/>
                                          <a:gd name="T61" fmla="*/ 179 h 1356"/>
                                          <a:gd name="T62" fmla="*/ 633 w 1362"/>
                                          <a:gd name="T63" fmla="*/ 298 h 1356"/>
                                          <a:gd name="T64" fmla="*/ 652 w 1362"/>
                                          <a:gd name="T65" fmla="*/ 367 h 1356"/>
                                          <a:gd name="T66" fmla="*/ 693 w 1362"/>
                                          <a:gd name="T67" fmla="*/ 426 h 1356"/>
                                          <a:gd name="T68" fmla="*/ 1298 w 1362"/>
                                          <a:gd name="T69" fmla="*/ 1035 h 1356"/>
                                          <a:gd name="T70" fmla="*/ 1353 w 1362"/>
                                          <a:gd name="T71" fmla="*/ 1122 h 1356"/>
                                          <a:gd name="T72" fmla="*/ 1357 w 1362"/>
                                          <a:gd name="T73" fmla="*/ 1211 h 1356"/>
                                          <a:gd name="T74" fmla="*/ 1312 w 1362"/>
                                          <a:gd name="T75" fmla="*/ 1291 h 1356"/>
                                          <a:gd name="T76" fmla="*/ 1231 w 1362"/>
                                          <a:gd name="T77" fmla="*/ 1345 h 1356"/>
                                          <a:gd name="T78" fmla="*/ 1145 w 1362"/>
                                          <a:gd name="T79" fmla="*/ 1353 h 1356"/>
                                          <a:gd name="T80" fmla="*/ 1052 w 1362"/>
                                          <a:gd name="T81" fmla="*/ 1306 h 1356"/>
                                          <a:gd name="T82" fmla="*/ 651 w 1362"/>
                                          <a:gd name="T83" fmla="*/ 914 h 1356"/>
                                          <a:gd name="T84" fmla="*/ 413 w 1362"/>
                                          <a:gd name="T85" fmla="*/ 681 h 1356"/>
                                          <a:gd name="T86" fmla="*/ 323 w 1362"/>
                                          <a:gd name="T87" fmla="*/ 634 h 1356"/>
                                          <a:gd name="T88" fmla="*/ 214 w 1362"/>
                                          <a:gd name="T89" fmla="*/ 611 h 1356"/>
                                          <a:gd name="T90" fmla="*/ 114 w 1362"/>
                                          <a:gd name="T91" fmla="*/ 560 h 1356"/>
                                          <a:gd name="T92" fmla="*/ 41 w 1362"/>
                                          <a:gd name="T93" fmla="*/ 474 h 1356"/>
                                          <a:gd name="T94" fmla="*/ 4 w 1362"/>
                                          <a:gd name="T95" fmla="*/ 366 h 1356"/>
                                          <a:gd name="T96" fmla="*/ 9 w 1362"/>
                                          <a:gd name="T97" fmla="*/ 250 h 1356"/>
                                          <a:gd name="T98" fmla="*/ 121 w 1362"/>
                                          <a:gd name="T99" fmla="*/ 307 h 1356"/>
                                          <a:gd name="T100" fmla="*/ 206 w 1362"/>
                                          <a:gd name="T101" fmla="*/ 385 h 1356"/>
                                          <a:gd name="T102" fmla="*/ 256 w 1362"/>
                                          <a:gd name="T103" fmla="*/ 402 h 1356"/>
                                          <a:gd name="T104" fmla="*/ 306 w 1362"/>
                                          <a:gd name="T105" fmla="*/ 383 h 1356"/>
                                          <a:gd name="T106" fmla="*/ 363 w 1362"/>
                                          <a:gd name="T107" fmla="*/ 325 h 1356"/>
                                          <a:gd name="T108" fmla="*/ 396 w 1362"/>
                                          <a:gd name="T109" fmla="*/ 276 h 1356"/>
                                          <a:gd name="T110" fmla="*/ 397 w 1362"/>
                                          <a:gd name="T111" fmla="*/ 236 h 1356"/>
                                          <a:gd name="T112" fmla="*/ 368 w 1362"/>
                                          <a:gd name="T113" fmla="*/ 192 h 1356"/>
                                          <a:gd name="T114" fmla="*/ 254 w 1362"/>
                                          <a:gd name="T115" fmla="*/ 75 h 1356"/>
                                          <a:gd name="T116" fmla="*/ 287 w 1362"/>
                                          <a:gd name="T117" fmla="*/ 3 h 135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62" h="1356">
                                            <a:moveTo>
                                              <a:pt x="342" y="68"/>
                                            </a:moveTo>
                                            <a:lnTo>
                                              <a:pt x="400" y="128"/>
                                            </a:lnTo>
                                            <a:lnTo>
                                              <a:pt x="424" y="155"/>
                                            </a:lnTo>
                                            <a:lnTo>
                                              <a:pt x="444" y="181"/>
                                            </a:lnTo>
                                            <a:lnTo>
                                              <a:pt x="457" y="205"/>
                                            </a:lnTo>
                                            <a:lnTo>
                                              <a:pt x="465" y="229"/>
                                            </a:lnTo>
                                            <a:lnTo>
                                              <a:pt x="468" y="252"/>
                                            </a:lnTo>
                                            <a:lnTo>
                                              <a:pt x="467" y="274"/>
                                            </a:lnTo>
                                            <a:lnTo>
                                              <a:pt x="461" y="296"/>
                                            </a:lnTo>
                                            <a:lnTo>
                                              <a:pt x="450" y="319"/>
                                            </a:lnTo>
                                            <a:lnTo>
                                              <a:pt x="435" y="341"/>
                                            </a:lnTo>
                                            <a:lnTo>
                                              <a:pt x="417" y="366"/>
                                            </a:lnTo>
                                            <a:lnTo>
                                              <a:pt x="395" y="390"/>
                                            </a:lnTo>
                                            <a:lnTo>
                                              <a:pt x="370" y="416"/>
                                            </a:lnTo>
                                            <a:lnTo>
                                              <a:pt x="342" y="439"/>
                                            </a:lnTo>
                                            <a:lnTo>
                                              <a:pt x="314" y="456"/>
                                            </a:lnTo>
                                            <a:lnTo>
                                              <a:pt x="285" y="466"/>
                                            </a:lnTo>
                                            <a:lnTo>
                                              <a:pt x="256" y="470"/>
                                            </a:lnTo>
                                            <a:lnTo>
                                              <a:pt x="232" y="467"/>
                                            </a:lnTo>
                                            <a:lnTo>
                                              <a:pt x="209" y="461"/>
                                            </a:lnTo>
                                            <a:lnTo>
                                              <a:pt x="188" y="452"/>
                                            </a:lnTo>
                                            <a:lnTo>
                                              <a:pt x="169" y="441"/>
                                            </a:lnTo>
                                            <a:lnTo>
                                              <a:pt x="151" y="429"/>
                                            </a:lnTo>
                                            <a:lnTo>
                                              <a:pt x="136" y="416"/>
                                            </a:lnTo>
                                            <a:lnTo>
                                              <a:pt x="122" y="403"/>
                                            </a:lnTo>
                                            <a:lnTo>
                                              <a:pt x="70" y="352"/>
                                            </a:lnTo>
                                            <a:lnTo>
                                              <a:pt x="76" y="383"/>
                                            </a:lnTo>
                                            <a:lnTo>
                                              <a:pt x="87" y="413"/>
                                            </a:lnTo>
                                            <a:lnTo>
                                              <a:pt x="101" y="442"/>
                                            </a:lnTo>
                                            <a:lnTo>
                                              <a:pt x="121" y="471"/>
                                            </a:lnTo>
                                            <a:lnTo>
                                              <a:pt x="144" y="496"/>
                                            </a:lnTo>
                                            <a:lnTo>
                                              <a:pt x="170" y="517"/>
                                            </a:lnTo>
                                            <a:lnTo>
                                              <a:pt x="198" y="534"/>
                                            </a:lnTo>
                                            <a:lnTo>
                                              <a:pt x="228" y="545"/>
                                            </a:lnTo>
                                            <a:lnTo>
                                              <a:pt x="259" y="552"/>
                                            </a:lnTo>
                                            <a:lnTo>
                                              <a:pt x="301" y="558"/>
                                            </a:lnTo>
                                            <a:lnTo>
                                              <a:pt x="341" y="569"/>
                                            </a:lnTo>
                                            <a:lnTo>
                                              <a:pt x="379" y="583"/>
                                            </a:lnTo>
                                            <a:lnTo>
                                              <a:pt x="415" y="601"/>
                                            </a:lnTo>
                                            <a:lnTo>
                                              <a:pt x="450" y="624"/>
                                            </a:lnTo>
                                            <a:lnTo>
                                              <a:pt x="484" y="650"/>
                                            </a:lnTo>
                                            <a:lnTo>
                                              <a:pt x="517" y="681"/>
                                            </a:lnTo>
                                            <a:lnTo>
                                              <a:pt x="685" y="852"/>
                                            </a:lnTo>
                                            <a:lnTo>
                                              <a:pt x="855" y="1022"/>
                                            </a:lnTo>
                                            <a:lnTo>
                                              <a:pt x="1026" y="1189"/>
                                            </a:lnTo>
                                            <a:lnTo>
                                              <a:pt x="1068" y="1230"/>
                                            </a:lnTo>
                                            <a:lnTo>
                                              <a:pt x="1091" y="1251"/>
                                            </a:lnTo>
                                            <a:lnTo>
                                              <a:pt x="1113" y="1267"/>
                                            </a:lnTo>
                                            <a:lnTo>
                                              <a:pt x="1135" y="1279"/>
                                            </a:lnTo>
                                            <a:lnTo>
                                              <a:pt x="1155" y="1286"/>
                                            </a:lnTo>
                                            <a:lnTo>
                                              <a:pt x="1175" y="1288"/>
                                            </a:lnTo>
                                            <a:lnTo>
                                              <a:pt x="1198" y="1285"/>
                                            </a:lnTo>
                                            <a:lnTo>
                                              <a:pt x="1221" y="1276"/>
                                            </a:lnTo>
                                            <a:lnTo>
                                              <a:pt x="1245" y="1260"/>
                                            </a:lnTo>
                                            <a:lnTo>
                                              <a:pt x="1258" y="1249"/>
                                            </a:lnTo>
                                            <a:lnTo>
                                              <a:pt x="1271" y="1235"/>
                                            </a:lnTo>
                                            <a:lnTo>
                                              <a:pt x="1282" y="1219"/>
                                            </a:lnTo>
                                            <a:lnTo>
                                              <a:pt x="1290" y="1201"/>
                                            </a:lnTo>
                                            <a:lnTo>
                                              <a:pt x="1294" y="1180"/>
                                            </a:lnTo>
                                            <a:lnTo>
                                              <a:pt x="1292" y="1156"/>
                                            </a:lnTo>
                                            <a:lnTo>
                                              <a:pt x="1284" y="1131"/>
                                            </a:lnTo>
                                            <a:lnTo>
                                              <a:pt x="1270" y="1106"/>
                                            </a:lnTo>
                                            <a:lnTo>
                                              <a:pt x="1249" y="1082"/>
                                            </a:lnTo>
                                            <a:lnTo>
                                              <a:pt x="1108" y="939"/>
                                            </a:lnTo>
                                            <a:lnTo>
                                              <a:pt x="965" y="796"/>
                                            </a:lnTo>
                                            <a:lnTo>
                                              <a:pt x="804" y="635"/>
                                            </a:lnTo>
                                            <a:lnTo>
                                              <a:pt x="645" y="473"/>
                                            </a:lnTo>
                                            <a:lnTo>
                                              <a:pt x="627" y="453"/>
                                            </a:lnTo>
                                            <a:lnTo>
                                              <a:pt x="609" y="428"/>
                                            </a:lnTo>
                                            <a:lnTo>
                                              <a:pt x="593" y="400"/>
                                            </a:lnTo>
                                            <a:lnTo>
                                              <a:pt x="579" y="369"/>
                                            </a:lnTo>
                                            <a:lnTo>
                                              <a:pt x="570" y="334"/>
                                            </a:lnTo>
                                            <a:lnTo>
                                              <a:pt x="566" y="300"/>
                                            </a:lnTo>
                                            <a:lnTo>
                                              <a:pt x="562" y="263"/>
                                            </a:lnTo>
                                            <a:lnTo>
                                              <a:pt x="553" y="228"/>
                                            </a:lnTo>
                                            <a:lnTo>
                                              <a:pt x="540" y="195"/>
                                            </a:lnTo>
                                            <a:lnTo>
                                              <a:pt x="522" y="165"/>
                                            </a:lnTo>
                                            <a:lnTo>
                                              <a:pt x="500" y="139"/>
                                            </a:lnTo>
                                            <a:lnTo>
                                              <a:pt x="474" y="116"/>
                                            </a:lnTo>
                                            <a:lnTo>
                                              <a:pt x="445" y="97"/>
                                            </a:lnTo>
                                            <a:lnTo>
                                              <a:pt x="412" y="83"/>
                                            </a:lnTo>
                                            <a:lnTo>
                                              <a:pt x="378" y="73"/>
                                            </a:lnTo>
                                            <a:lnTo>
                                              <a:pt x="342" y="68"/>
                                            </a:lnTo>
                                            <a:close/>
                                            <a:moveTo>
                                              <a:pt x="327" y="0"/>
                                            </a:moveTo>
                                            <a:lnTo>
                                              <a:pt x="368" y="3"/>
                                            </a:lnTo>
                                            <a:lnTo>
                                              <a:pt x="407" y="10"/>
                                            </a:lnTo>
                                            <a:lnTo>
                                              <a:pt x="445" y="22"/>
                                            </a:lnTo>
                                            <a:lnTo>
                                              <a:pt x="480" y="39"/>
                                            </a:lnTo>
                                            <a:lnTo>
                                              <a:pt x="512" y="60"/>
                                            </a:lnTo>
                                            <a:lnTo>
                                              <a:pt x="541" y="84"/>
                                            </a:lnTo>
                                            <a:lnTo>
                                              <a:pt x="567" y="112"/>
                                            </a:lnTo>
                                            <a:lnTo>
                                              <a:pt x="589" y="144"/>
                                            </a:lnTo>
                                            <a:lnTo>
                                              <a:pt x="607" y="179"/>
                                            </a:lnTo>
                                            <a:lnTo>
                                              <a:pt x="620" y="216"/>
                                            </a:lnTo>
                                            <a:lnTo>
                                              <a:pt x="629" y="256"/>
                                            </a:lnTo>
                                            <a:lnTo>
                                              <a:pt x="633" y="298"/>
                                            </a:lnTo>
                                            <a:lnTo>
                                              <a:pt x="636" y="321"/>
                                            </a:lnTo>
                                            <a:lnTo>
                                              <a:pt x="642" y="343"/>
                                            </a:lnTo>
                                            <a:lnTo>
                                              <a:pt x="652" y="367"/>
                                            </a:lnTo>
                                            <a:lnTo>
                                              <a:pt x="664" y="389"/>
                                            </a:lnTo>
                                            <a:lnTo>
                                              <a:pt x="678" y="409"/>
                                            </a:lnTo>
                                            <a:lnTo>
                                              <a:pt x="693" y="426"/>
                                            </a:lnTo>
                                            <a:lnTo>
                                              <a:pt x="894" y="629"/>
                                            </a:lnTo>
                                            <a:lnTo>
                                              <a:pt x="1097" y="831"/>
                                            </a:lnTo>
                                            <a:lnTo>
                                              <a:pt x="1298" y="1035"/>
                                            </a:lnTo>
                                            <a:lnTo>
                                              <a:pt x="1322" y="1063"/>
                                            </a:lnTo>
                                            <a:lnTo>
                                              <a:pt x="1341" y="1092"/>
                                            </a:lnTo>
                                            <a:lnTo>
                                              <a:pt x="1353" y="1122"/>
                                            </a:lnTo>
                                            <a:lnTo>
                                              <a:pt x="1360" y="1152"/>
                                            </a:lnTo>
                                            <a:lnTo>
                                              <a:pt x="1362" y="1182"/>
                                            </a:lnTo>
                                            <a:lnTo>
                                              <a:pt x="1357" y="1211"/>
                                            </a:lnTo>
                                            <a:lnTo>
                                              <a:pt x="1348" y="1239"/>
                                            </a:lnTo>
                                            <a:lnTo>
                                              <a:pt x="1332" y="1265"/>
                                            </a:lnTo>
                                            <a:lnTo>
                                              <a:pt x="1312" y="1291"/>
                                            </a:lnTo>
                                            <a:lnTo>
                                              <a:pt x="1286" y="1314"/>
                                            </a:lnTo>
                                            <a:lnTo>
                                              <a:pt x="1259" y="1332"/>
                                            </a:lnTo>
                                            <a:lnTo>
                                              <a:pt x="1231" y="1345"/>
                                            </a:lnTo>
                                            <a:lnTo>
                                              <a:pt x="1203" y="1353"/>
                                            </a:lnTo>
                                            <a:lnTo>
                                              <a:pt x="1175" y="1356"/>
                                            </a:lnTo>
                                            <a:lnTo>
                                              <a:pt x="1145" y="1353"/>
                                            </a:lnTo>
                                            <a:lnTo>
                                              <a:pt x="1114" y="1343"/>
                                            </a:lnTo>
                                            <a:lnTo>
                                              <a:pt x="1083" y="1328"/>
                                            </a:lnTo>
                                            <a:lnTo>
                                              <a:pt x="1052" y="1306"/>
                                            </a:lnTo>
                                            <a:lnTo>
                                              <a:pt x="1020" y="1278"/>
                                            </a:lnTo>
                                            <a:lnTo>
                                              <a:pt x="835" y="1097"/>
                                            </a:lnTo>
                                            <a:lnTo>
                                              <a:pt x="651" y="914"/>
                                            </a:lnTo>
                                            <a:lnTo>
                                              <a:pt x="468" y="729"/>
                                            </a:lnTo>
                                            <a:lnTo>
                                              <a:pt x="442" y="703"/>
                                            </a:lnTo>
                                            <a:lnTo>
                                              <a:pt x="413" y="681"/>
                                            </a:lnTo>
                                            <a:lnTo>
                                              <a:pt x="385" y="662"/>
                                            </a:lnTo>
                                            <a:lnTo>
                                              <a:pt x="355" y="646"/>
                                            </a:lnTo>
                                            <a:lnTo>
                                              <a:pt x="323" y="634"/>
                                            </a:lnTo>
                                            <a:lnTo>
                                              <a:pt x="289" y="625"/>
                                            </a:lnTo>
                                            <a:lnTo>
                                              <a:pt x="252" y="619"/>
                                            </a:lnTo>
                                            <a:lnTo>
                                              <a:pt x="214" y="611"/>
                                            </a:lnTo>
                                            <a:lnTo>
                                              <a:pt x="178" y="599"/>
                                            </a:lnTo>
                                            <a:lnTo>
                                              <a:pt x="145" y="581"/>
                                            </a:lnTo>
                                            <a:lnTo>
                                              <a:pt x="114" y="560"/>
                                            </a:lnTo>
                                            <a:lnTo>
                                              <a:pt x="86" y="534"/>
                                            </a:lnTo>
                                            <a:lnTo>
                                              <a:pt x="62" y="505"/>
                                            </a:lnTo>
                                            <a:lnTo>
                                              <a:pt x="41" y="474"/>
                                            </a:lnTo>
                                            <a:lnTo>
                                              <a:pt x="24" y="440"/>
                                            </a:lnTo>
                                            <a:lnTo>
                                              <a:pt x="12" y="404"/>
                                            </a:lnTo>
                                            <a:lnTo>
                                              <a:pt x="4" y="366"/>
                                            </a:lnTo>
                                            <a:lnTo>
                                              <a:pt x="0" y="327"/>
                                            </a:lnTo>
                                            <a:lnTo>
                                              <a:pt x="2" y="289"/>
                                            </a:lnTo>
                                            <a:lnTo>
                                              <a:pt x="9" y="250"/>
                                            </a:lnTo>
                                            <a:lnTo>
                                              <a:pt x="22" y="212"/>
                                            </a:lnTo>
                                            <a:lnTo>
                                              <a:pt x="72" y="260"/>
                                            </a:lnTo>
                                            <a:lnTo>
                                              <a:pt x="121" y="307"/>
                                            </a:lnTo>
                                            <a:lnTo>
                                              <a:pt x="169" y="353"/>
                                            </a:lnTo>
                                            <a:lnTo>
                                              <a:pt x="188" y="371"/>
                                            </a:lnTo>
                                            <a:lnTo>
                                              <a:pt x="206" y="385"/>
                                            </a:lnTo>
                                            <a:lnTo>
                                              <a:pt x="223" y="394"/>
                                            </a:lnTo>
                                            <a:lnTo>
                                              <a:pt x="240" y="400"/>
                                            </a:lnTo>
                                            <a:lnTo>
                                              <a:pt x="256" y="402"/>
                                            </a:lnTo>
                                            <a:lnTo>
                                              <a:pt x="272" y="400"/>
                                            </a:lnTo>
                                            <a:lnTo>
                                              <a:pt x="289" y="393"/>
                                            </a:lnTo>
                                            <a:lnTo>
                                              <a:pt x="306" y="383"/>
                                            </a:lnTo>
                                            <a:lnTo>
                                              <a:pt x="323" y="368"/>
                                            </a:lnTo>
                                            <a:lnTo>
                                              <a:pt x="345" y="344"/>
                                            </a:lnTo>
                                            <a:lnTo>
                                              <a:pt x="363" y="325"/>
                                            </a:lnTo>
                                            <a:lnTo>
                                              <a:pt x="378" y="307"/>
                                            </a:lnTo>
                                            <a:lnTo>
                                              <a:pt x="389" y="291"/>
                                            </a:lnTo>
                                            <a:lnTo>
                                              <a:pt x="396" y="276"/>
                                            </a:lnTo>
                                            <a:lnTo>
                                              <a:pt x="400" y="263"/>
                                            </a:lnTo>
                                            <a:lnTo>
                                              <a:pt x="400" y="249"/>
                                            </a:lnTo>
                                            <a:lnTo>
                                              <a:pt x="397" y="236"/>
                                            </a:lnTo>
                                            <a:lnTo>
                                              <a:pt x="391" y="222"/>
                                            </a:lnTo>
                                            <a:lnTo>
                                              <a:pt x="381" y="208"/>
                                            </a:lnTo>
                                            <a:lnTo>
                                              <a:pt x="368" y="192"/>
                                            </a:lnTo>
                                            <a:lnTo>
                                              <a:pt x="352" y="175"/>
                                            </a:lnTo>
                                            <a:lnTo>
                                              <a:pt x="303" y="125"/>
                                            </a:lnTo>
                                            <a:lnTo>
                                              <a:pt x="254" y="75"/>
                                            </a:lnTo>
                                            <a:lnTo>
                                              <a:pt x="204" y="23"/>
                                            </a:lnTo>
                                            <a:lnTo>
                                              <a:pt x="246" y="10"/>
                                            </a:lnTo>
                                            <a:lnTo>
                                              <a:pt x="287" y="3"/>
                                            </a:lnTo>
                                            <a:lnTo>
                                              <a:pt x="327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bg1"/>
                                      </a:solidFill>
                                      <a:ln w="0">
                                        <a:noFill/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62694681" name="Skills icon symbol part 3" descr="Skills icon symbol part 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" y="49"/>
                                        <a:ext cx="34" cy="34"/>
                                      </a:xfrm>
                                      <a:custGeom>
                                        <a:avLst/>
                                        <a:gdLst>
                                          <a:gd name="T0" fmla="*/ 480 w 640"/>
                                          <a:gd name="T1" fmla="*/ 3 h 662"/>
                                          <a:gd name="T2" fmla="*/ 536 w 640"/>
                                          <a:gd name="T3" fmla="*/ 22 h 662"/>
                                          <a:gd name="T4" fmla="*/ 586 w 640"/>
                                          <a:gd name="T5" fmla="*/ 58 h 662"/>
                                          <a:gd name="T6" fmla="*/ 621 w 640"/>
                                          <a:gd name="T7" fmla="*/ 104 h 662"/>
                                          <a:gd name="T8" fmla="*/ 638 w 640"/>
                                          <a:gd name="T9" fmla="*/ 156 h 662"/>
                                          <a:gd name="T10" fmla="*/ 638 w 640"/>
                                          <a:gd name="T11" fmla="*/ 211 h 662"/>
                                          <a:gd name="T12" fmla="*/ 622 w 640"/>
                                          <a:gd name="T13" fmla="*/ 266 h 662"/>
                                          <a:gd name="T14" fmla="*/ 588 w 640"/>
                                          <a:gd name="T15" fmla="*/ 316 h 662"/>
                                          <a:gd name="T16" fmla="*/ 561 w 640"/>
                                          <a:gd name="T17" fmla="*/ 344 h 662"/>
                                          <a:gd name="T18" fmla="*/ 526 w 640"/>
                                          <a:gd name="T19" fmla="*/ 380 h 662"/>
                                          <a:gd name="T20" fmla="*/ 485 w 640"/>
                                          <a:gd name="T21" fmla="*/ 422 h 662"/>
                                          <a:gd name="T22" fmla="*/ 441 w 640"/>
                                          <a:gd name="T23" fmla="*/ 466 h 662"/>
                                          <a:gd name="T24" fmla="*/ 395 w 640"/>
                                          <a:gd name="T25" fmla="*/ 510 h 662"/>
                                          <a:gd name="T26" fmla="*/ 351 w 640"/>
                                          <a:gd name="T27" fmla="*/ 553 h 662"/>
                                          <a:gd name="T28" fmla="*/ 311 w 640"/>
                                          <a:gd name="T29" fmla="*/ 591 h 662"/>
                                          <a:gd name="T30" fmla="*/ 277 w 640"/>
                                          <a:gd name="T31" fmla="*/ 624 h 662"/>
                                          <a:gd name="T32" fmla="*/ 252 w 640"/>
                                          <a:gd name="T33" fmla="*/ 647 h 662"/>
                                          <a:gd name="T34" fmla="*/ 239 w 640"/>
                                          <a:gd name="T35" fmla="*/ 660 h 662"/>
                                          <a:gd name="T36" fmla="*/ 182 w 640"/>
                                          <a:gd name="T37" fmla="*/ 610 h 662"/>
                                          <a:gd name="T38" fmla="*/ 189 w 640"/>
                                          <a:gd name="T39" fmla="*/ 604 h 662"/>
                                          <a:gd name="T40" fmla="*/ 208 w 640"/>
                                          <a:gd name="T41" fmla="*/ 585 h 662"/>
                                          <a:gd name="T42" fmla="*/ 239 w 640"/>
                                          <a:gd name="T43" fmla="*/ 557 h 662"/>
                                          <a:gd name="T44" fmla="*/ 276 w 640"/>
                                          <a:gd name="T45" fmla="*/ 521 h 662"/>
                                          <a:gd name="T46" fmla="*/ 318 w 640"/>
                                          <a:gd name="T47" fmla="*/ 481 h 662"/>
                                          <a:gd name="T48" fmla="*/ 363 w 640"/>
                                          <a:gd name="T49" fmla="*/ 437 h 662"/>
                                          <a:gd name="T50" fmla="*/ 408 w 640"/>
                                          <a:gd name="T51" fmla="*/ 392 h 662"/>
                                          <a:gd name="T52" fmla="*/ 451 w 640"/>
                                          <a:gd name="T53" fmla="*/ 349 h 662"/>
                                          <a:gd name="T54" fmla="*/ 489 w 640"/>
                                          <a:gd name="T55" fmla="*/ 311 h 662"/>
                                          <a:gd name="T56" fmla="*/ 520 w 640"/>
                                          <a:gd name="T57" fmla="*/ 279 h 662"/>
                                          <a:gd name="T58" fmla="*/ 549 w 640"/>
                                          <a:gd name="T59" fmla="*/ 244 h 662"/>
                                          <a:gd name="T60" fmla="*/ 565 w 640"/>
                                          <a:gd name="T61" fmla="*/ 198 h 662"/>
                                          <a:gd name="T62" fmla="*/ 560 w 640"/>
                                          <a:gd name="T63" fmla="*/ 152 h 662"/>
                                          <a:gd name="T64" fmla="*/ 534 w 640"/>
                                          <a:gd name="T65" fmla="*/ 112 h 662"/>
                                          <a:gd name="T66" fmla="*/ 503 w 640"/>
                                          <a:gd name="T67" fmla="*/ 89 h 662"/>
                                          <a:gd name="T68" fmla="*/ 466 w 640"/>
                                          <a:gd name="T69" fmla="*/ 76 h 662"/>
                                          <a:gd name="T70" fmla="*/ 428 w 640"/>
                                          <a:gd name="T71" fmla="*/ 75 h 662"/>
                                          <a:gd name="T72" fmla="*/ 391 w 640"/>
                                          <a:gd name="T73" fmla="*/ 90 h 662"/>
                                          <a:gd name="T74" fmla="*/ 360 w 640"/>
                                          <a:gd name="T75" fmla="*/ 119 h 662"/>
                                          <a:gd name="T76" fmla="*/ 325 w 640"/>
                                          <a:gd name="T77" fmla="*/ 158 h 662"/>
                                          <a:gd name="T78" fmla="*/ 284 w 640"/>
                                          <a:gd name="T79" fmla="*/ 206 h 662"/>
                                          <a:gd name="T80" fmla="*/ 239 w 640"/>
                                          <a:gd name="T81" fmla="*/ 260 h 662"/>
                                          <a:gd name="T82" fmla="*/ 193 w 640"/>
                                          <a:gd name="T83" fmla="*/ 315 h 662"/>
                                          <a:gd name="T84" fmla="*/ 150 w 640"/>
                                          <a:gd name="T85" fmla="*/ 369 h 662"/>
                                          <a:gd name="T86" fmla="*/ 112 w 640"/>
                                          <a:gd name="T87" fmla="*/ 417 h 662"/>
                                          <a:gd name="T88" fmla="*/ 82 w 640"/>
                                          <a:gd name="T89" fmla="*/ 454 h 662"/>
                                          <a:gd name="T90" fmla="*/ 61 w 640"/>
                                          <a:gd name="T91" fmla="*/ 478 h 662"/>
                                          <a:gd name="T92" fmla="*/ 7 w 640"/>
                                          <a:gd name="T93" fmla="*/ 416 h 662"/>
                                          <a:gd name="T94" fmla="*/ 30 w 640"/>
                                          <a:gd name="T95" fmla="*/ 388 h 662"/>
                                          <a:gd name="T96" fmla="*/ 61 w 640"/>
                                          <a:gd name="T97" fmla="*/ 350 h 662"/>
                                          <a:gd name="T98" fmla="*/ 100 w 640"/>
                                          <a:gd name="T99" fmla="*/ 305 h 662"/>
                                          <a:gd name="T100" fmla="*/ 142 w 640"/>
                                          <a:gd name="T101" fmla="*/ 254 h 662"/>
                                          <a:gd name="T102" fmla="*/ 186 w 640"/>
                                          <a:gd name="T103" fmla="*/ 201 h 662"/>
                                          <a:gd name="T104" fmla="*/ 230 w 640"/>
                                          <a:gd name="T105" fmla="*/ 151 h 662"/>
                                          <a:gd name="T106" fmla="*/ 271 w 640"/>
                                          <a:gd name="T107" fmla="*/ 104 h 662"/>
                                          <a:gd name="T108" fmla="*/ 307 w 640"/>
                                          <a:gd name="T109" fmla="*/ 66 h 662"/>
                                          <a:gd name="T110" fmla="*/ 344 w 640"/>
                                          <a:gd name="T111" fmla="*/ 32 h 662"/>
                                          <a:gd name="T112" fmla="*/ 395 w 640"/>
                                          <a:gd name="T113" fmla="*/ 7 h 662"/>
                                          <a:gd name="T114" fmla="*/ 451 w 640"/>
                                          <a:gd name="T115" fmla="*/ 0 h 66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40" h="662">
                                            <a:moveTo>
                                              <a:pt x="451" y="0"/>
                                            </a:moveTo>
                                            <a:lnTo>
                                              <a:pt x="480" y="3"/>
                                            </a:lnTo>
                                            <a:lnTo>
                                              <a:pt x="508" y="10"/>
                                            </a:lnTo>
                                            <a:lnTo>
                                              <a:pt x="536" y="22"/>
                                            </a:lnTo>
                                            <a:lnTo>
                                              <a:pt x="562" y="38"/>
                                            </a:lnTo>
                                            <a:lnTo>
                                              <a:pt x="586" y="58"/>
                                            </a:lnTo>
                                            <a:lnTo>
                                              <a:pt x="606" y="80"/>
                                            </a:lnTo>
                                            <a:lnTo>
                                              <a:pt x="621" y="104"/>
                                            </a:lnTo>
                                            <a:lnTo>
                                              <a:pt x="631" y="129"/>
                                            </a:lnTo>
                                            <a:lnTo>
                                              <a:pt x="638" y="156"/>
                                            </a:lnTo>
                                            <a:lnTo>
                                              <a:pt x="640" y="183"/>
                                            </a:lnTo>
                                            <a:lnTo>
                                              <a:pt x="638" y="211"/>
                                            </a:lnTo>
                                            <a:lnTo>
                                              <a:pt x="632" y="239"/>
                                            </a:lnTo>
                                            <a:lnTo>
                                              <a:pt x="622" y="266"/>
                                            </a:lnTo>
                                            <a:lnTo>
                                              <a:pt x="607" y="291"/>
                                            </a:lnTo>
                                            <a:lnTo>
                                              <a:pt x="588" y="316"/>
                                            </a:lnTo>
                                            <a:lnTo>
                                              <a:pt x="576" y="329"/>
                                            </a:lnTo>
                                            <a:lnTo>
                                              <a:pt x="561" y="344"/>
                                            </a:lnTo>
                                            <a:lnTo>
                                              <a:pt x="545" y="361"/>
                                            </a:lnTo>
                                            <a:lnTo>
                                              <a:pt x="526" y="380"/>
                                            </a:lnTo>
                                            <a:lnTo>
                                              <a:pt x="506" y="401"/>
                                            </a:lnTo>
                                            <a:lnTo>
                                              <a:pt x="485" y="422"/>
                                            </a:lnTo>
                                            <a:lnTo>
                                              <a:pt x="463" y="444"/>
                                            </a:lnTo>
                                            <a:lnTo>
                                              <a:pt x="441" y="466"/>
                                            </a:lnTo>
                                            <a:lnTo>
                                              <a:pt x="418" y="488"/>
                                            </a:lnTo>
                                            <a:lnTo>
                                              <a:pt x="395" y="510"/>
                                            </a:lnTo>
                                            <a:lnTo>
                                              <a:pt x="373" y="532"/>
                                            </a:lnTo>
                                            <a:lnTo>
                                              <a:pt x="351" y="553"/>
                                            </a:lnTo>
                                            <a:lnTo>
                                              <a:pt x="330" y="573"/>
                                            </a:lnTo>
                                            <a:lnTo>
                                              <a:pt x="311" y="591"/>
                                            </a:lnTo>
                                            <a:lnTo>
                                              <a:pt x="293" y="608"/>
                                            </a:lnTo>
                                            <a:lnTo>
                                              <a:pt x="277" y="624"/>
                                            </a:lnTo>
                                            <a:lnTo>
                                              <a:pt x="263" y="637"/>
                                            </a:lnTo>
                                            <a:lnTo>
                                              <a:pt x="252" y="647"/>
                                            </a:lnTo>
                                            <a:lnTo>
                                              <a:pt x="244" y="655"/>
                                            </a:lnTo>
                                            <a:lnTo>
                                              <a:pt x="239" y="660"/>
                                            </a:lnTo>
                                            <a:lnTo>
                                              <a:pt x="237" y="662"/>
                                            </a:lnTo>
                                            <a:lnTo>
                                              <a:pt x="182" y="610"/>
                                            </a:lnTo>
                                            <a:lnTo>
                                              <a:pt x="183" y="609"/>
                                            </a:lnTo>
                                            <a:lnTo>
                                              <a:pt x="189" y="604"/>
                                            </a:lnTo>
                                            <a:lnTo>
                                              <a:pt x="197" y="596"/>
                                            </a:lnTo>
                                            <a:lnTo>
                                              <a:pt x="208" y="585"/>
                                            </a:lnTo>
                                            <a:lnTo>
                                              <a:pt x="222" y="572"/>
                                            </a:lnTo>
                                            <a:lnTo>
                                              <a:pt x="239" y="557"/>
                                            </a:lnTo>
                                            <a:lnTo>
                                              <a:pt x="256" y="540"/>
                                            </a:lnTo>
                                            <a:lnTo>
                                              <a:pt x="276" y="521"/>
                                            </a:lnTo>
                                            <a:lnTo>
                                              <a:pt x="296" y="501"/>
                                            </a:lnTo>
                                            <a:lnTo>
                                              <a:pt x="318" y="481"/>
                                            </a:lnTo>
                                            <a:lnTo>
                                              <a:pt x="340" y="459"/>
                                            </a:lnTo>
                                            <a:lnTo>
                                              <a:pt x="363" y="437"/>
                                            </a:lnTo>
                                            <a:lnTo>
                                              <a:pt x="386" y="415"/>
                                            </a:lnTo>
                                            <a:lnTo>
                                              <a:pt x="408" y="392"/>
                                            </a:lnTo>
                                            <a:lnTo>
                                              <a:pt x="430" y="370"/>
                                            </a:lnTo>
                                            <a:lnTo>
                                              <a:pt x="451" y="349"/>
                                            </a:lnTo>
                                            <a:lnTo>
                                              <a:pt x="471" y="330"/>
                                            </a:lnTo>
                                            <a:lnTo>
                                              <a:pt x="489" y="311"/>
                                            </a:lnTo>
                                            <a:lnTo>
                                              <a:pt x="506" y="294"/>
                                            </a:lnTo>
                                            <a:lnTo>
                                              <a:pt x="520" y="279"/>
                                            </a:lnTo>
                                            <a:lnTo>
                                              <a:pt x="532" y="265"/>
                                            </a:lnTo>
                                            <a:lnTo>
                                              <a:pt x="549" y="244"/>
                                            </a:lnTo>
                                            <a:lnTo>
                                              <a:pt x="560" y="221"/>
                                            </a:lnTo>
                                            <a:lnTo>
                                              <a:pt x="565" y="198"/>
                                            </a:lnTo>
                                            <a:lnTo>
                                              <a:pt x="565" y="174"/>
                                            </a:lnTo>
                                            <a:lnTo>
                                              <a:pt x="560" y="152"/>
                                            </a:lnTo>
                                            <a:lnTo>
                                              <a:pt x="550" y="131"/>
                                            </a:lnTo>
                                            <a:lnTo>
                                              <a:pt x="534" y="112"/>
                                            </a:lnTo>
                                            <a:lnTo>
                                              <a:pt x="519" y="99"/>
                                            </a:lnTo>
                                            <a:lnTo>
                                              <a:pt x="503" y="89"/>
                                            </a:lnTo>
                                            <a:lnTo>
                                              <a:pt x="485" y="81"/>
                                            </a:lnTo>
                                            <a:lnTo>
                                              <a:pt x="466" y="76"/>
                                            </a:lnTo>
                                            <a:lnTo>
                                              <a:pt x="447" y="74"/>
                                            </a:lnTo>
                                            <a:lnTo>
                                              <a:pt x="428" y="75"/>
                                            </a:lnTo>
                                            <a:lnTo>
                                              <a:pt x="409" y="81"/>
                                            </a:lnTo>
                                            <a:lnTo>
                                              <a:pt x="391" y="90"/>
                                            </a:lnTo>
                                            <a:lnTo>
                                              <a:pt x="374" y="104"/>
                                            </a:lnTo>
                                            <a:lnTo>
                                              <a:pt x="360" y="119"/>
                                            </a:lnTo>
                                            <a:lnTo>
                                              <a:pt x="343" y="137"/>
                                            </a:lnTo>
                                            <a:lnTo>
                                              <a:pt x="325" y="158"/>
                                            </a:lnTo>
                                            <a:lnTo>
                                              <a:pt x="305" y="181"/>
                                            </a:lnTo>
                                            <a:lnTo>
                                              <a:pt x="284" y="206"/>
                                            </a:lnTo>
                                            <a:lnTo>
                                              <a:pt x="262" y="233"/>
                                            </a:lnTo>
                                            <a:lnTo>
                                              <a:pt x="239" y="260"/>
                                            </a:lnTo>
                                            <a:lnTo>
                                              <a:pt x="216" y="288"/>
                                            </a:lnTo>
                                            <a:lnTo>
                                              <a:pt x="193" y="315"/>
                                            </a:lnTo>
                                            <a:lnTo>
                                              <a:pt x="171" y="342"/>
                                            </a:lnTo>
                                            <a:lnTo>
                                              <a:pt x="150" y="369"/>
                                            </a:lnTo>
                                            <a:lnTo>
                                              <a:pt x="130" y="393"/>
                                            </a:lnTo>
                                            <a:lnTo>
                                              <a:pt x="112" y="417"/>
                                            </a:lnTo>
                                            <a:lnTo>
                                              <a:pt x="96" y="437"/>
                                            </a:lnTo>
                                            <a:lnTo>
                                              <a:pt x="82" y="454"/>
                                            </a:lnTo>
                                            <a:lnTo>
                                              <a:pt x="70" y="468"/>
                                            </a:lnTo>
                                            <a:lnTo>
                                              <a:pt x="61" y="478"/>
                                            </a:lnTo>
                                            <a:lnTo>
                                              <a:pt x="0" y="424"/>
                                            </a:lnTo>
                                            <a:lnTo>
                                              <a:pt x="7" y="416"/>
                                            </a:lnTo>
                                            <a:lnTo>
                                              <a:pt x="17" y="404"/>
                                            </a:lnTo>
                                            <a:lnTo>
                                              <a:pt x="30" y="388"/>
                                            </a:lnTo>
                                            <a:lnTo>
                                              <a:pt x="45" y="370"/>
                                            </a:lnTo>
                                            <a:lnTo>
                                              <a:pt x="61" y="350"/>
                                            </a:lnTo>
                                            <a:lnTo>
                                              <a:pt x="80" y="328"/>
                                            </a:lnTo>
                                            <a:lnTo>
                                              <a:pt x="100" y="305"/>
                                            </a:lnTo>
                                            <a:lnTo>
                                              <a:pt x="120" y="280"/>
                                            </a:lnTo>
                                            <a:lnTo>
                                              <a:pt x="142" y="254"/>
                                            </a:lnTo>
                                            <a:lnTo>
                                              <a:pt x="164" y="228"/>
                                            </a:lnTo>
                                            <a:lnTo>
                                              <a:pt x="186" y="201"/>
                                            </a:lnTo>
                                            <a:lnTo>
                                              <a:pt x="208" y="176"/>
                                            </a:lnTo>
                                            <a:lnTo>
                                              <a:pt x="230" y="151"/>
                                            </a:lnTo>
                                            <a:lnTo>
                                              <a:pt x="252" y="127"/>
                                            </a:lnTo>
                                            <a:lnTo>
                                              <a:pt x="271" y="104"/>
                                            </a:lnTo>
                                            <a:lnTo>
                                              <a:pt x="290" y="84"/>
                                            </a:lnTo>
                                            <a:lnTo>
                                              <a:pt x="307" y="66"/>
                                            </a:lnTo>
                                            <a:lnTo>
                                              <a:pt x="321" y="51"/>
                                            </a:lnTo>
                                            <a:lnTo>
                                              <a:pt x="344" y="32"/>
                                            </a:lnTo>
                                            <a:lnTo>
                                              <a:pt x="369" y="17"/>
                                            </a:lnTo>
                                            <a:lnTo>
                                              <a:pt x="395" y="7"/>
                                            </a:lnTo>
                                            <a:lnTo>
                                              <a:pt x="423" y="1"/>
                                            </a:lnTo>
                                            <a:lnTo>
                                              <a:pt x="45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bg1"/>
                                      </a:solidFill>
                                      <a:ln w="0">
                                        <a:noFill/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1463293705" name="Skills icon symbol part 4" descr="Skills icon symbol part 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2" y="93"/>
                                        <a:ext cx="30" cy="32"/>
                                      </a:xfrm>
                                      <a:custGeom>
                                        <a:avLst/>
                                        <a:gdLst>
                                          <a:gd name="T0" fmla="*/ 424 w 578"/>
                                          <a:gd name="T1" fmla="*/ 58 h 601"/>
                                          <a:gd name="T2" fmla="*/ 222 w 578"/>
                                          <a:gd name="T3" fmla="*/ 284 h 601"/>
                                          <a:gd name="T4" fmla="*/ 182 w 578"/>
                                          <a:gd name="T5" fmla="*/ 307 h 601"/>
                                          <a:gd name="T6" fmla="*/ 147 w 578"/>
                                          <a:gd name="T7" fmla="*/ 346 h 601"/>
                                          <a:gd name="T8" fmla="*/ 119 w 578"/>
                                          <a:gd name="T9" fmla="*/ 394 h 601"/>
                                          <a:gd name="T10" fmla="*/ 96 w 578"/>
                                          <a:gd name="T11" fmla="*/ 446 h 601"/>
                                          <a:gd name="T12" fmla="*/ 79 w 578"/>
                                          <a:gd name="T13" fmla="*/ 494 h 601"/>
                                          <a:gd name="T14" fmla="*/ 69 w 578"/>
                                          <a:gd name="T15" fmla="*/ 533 h 601"/>
                                          <a:gd name="T16" fmla="*/ 103 w 578"/>
                                          <a:gd name="T17" fmla="*/ 523 h 601"/>
                                          <a:gd name="T18" fmla="*/ 161 w 578"/>
                                          <a:gd name="T19" fmla="*/ 497 h 601"/>
                                          <a:gd name="T20" fmla="*/ 219 w 578"/>
                                          <a:gd name="T21" fmla="*/ 463 h 601"/>
                                          <a:gd name="T22" fmla="*/ 268 w 578"/>
                                          <a:gd name="T23" fmla="*/ 425 h 601"/>
                                          <a:gd name="T24" fmla="*/ 298 w 578"/>
                                          <a:gd name="T25" fmla="*/ 384 h 601"/>
                                          <a:gd name="T26" fmla="*/ 306 w 578"/>
                                          <a:gd name="T27" fmla="*/ 349 h 601"/>
                                          <a:gd name="T28" fmla="*/ 578 w 578"/>
                                          <a:gd name="T29" fmla="*/ 206 h 601"/>
                                          <a:gd name="T30" fmla="*/ 367 w 578"/>
                                          <a:gd name="T31" fmla="*/ 415 h 601"/>
                                          <a:gd name="T32" fmla="*/ 335 w 578"/>
                                          <a:gd name="T33" fmla="*/ 464 h 601"/>
                                          <a:gd name="T34" fmla="*/ 290 w 578"/>
                                          <a:gd name="T35" fmla="*/ 505 h 601"/>
                                          <a:gd name="T36" fmla="*/ 241 w 578"/>
                                          <a:gd name="T37" fmla="*/ 538 h 601"/>
                                          <a:gd name="T38" fmla="*/ 193 w 578"/>
                                          <a:gd name="T39" fmla="*/ 563 h 601"/>
                                          <a:gd name="T40" fmla="*/ 153 w 578"/>
                                          <a:gd name="T41" fmla="*/ 580 h 601"/>
                                          <a:gd name="T42" fmla="*/ 129 w 578"/>
                                          <a:gd name="T43" fmla="*/ 589 h 601"/>
                                          <a:gd name="T44" fmla="*/ 104 w 578"/>
                                          <a:gd name="T45" fmla="*/ 595 h 601"/>
                                          <a:gd name="T46" fmla="*/ 72 w 578"/>
                                          <a:gd name="T47" fmla="*/ 600 h 601"/>
                                          <a:gd name="T48" fmla="*/ 40 w 578"/>
                                          <a:gd name="T49" fmla="*/ 601 h 601"/>
                                          <a:gd name="T50" fmla="*/ 16 w 578"/>
                                          <a:gd name="T51" fmla="*/ 595 h 601"/>
                                          <a:gd name="T52" fmla="*/ 5 w 578"/>
                                          <a:gd name="T53" fmla="*/ 580 h 601"/>
                                          <a:gd name="T54" fmla="*/ 1 w 578"/>
                                          <a:gd name="T55" fmla="*/ 551 h 601"/>
                                          <a:gd name="T56" fmla="*/ 1 w 578"/>
                                          <a:gd name="T57" fmla="*/ 520 h 601"/>
                                          <a:gd name="T58" fmla="*/ 4 w 578"/>
                                          <a:gd name="T59" fmla="*/ 494 h 601"/>
                                          <a:gd name="T60" fmla="*/ 5 w 578"/>
                                          <a:gd name="T61" fmla="*/ 483 h 601"/>
                                          <a:gd name="T62" fmla="*/ 8 w 578"/>
                                          <a:gd name="T63" fmla="*/ 473 h 601"/>
                                          <a:gd name="T64" fmla="*/ 17 w 578"/>
                                          <a:gd name="T65" fmla="*/ 444 h 601"/>
                                          <a:gd name="T66" fmla="*/ 33 w 578"/>
                                          <a:gd name="T67" fmla="*/ 403 h 601"/>
                                          <a:gd name="T68" fmla="*/ 55 w 578"/>
                                          <a:gd name="T69" fmla="*/ 356 h 601"/>
                                          <a:gd name="T70" fmla="*/ 84 w 578"/>
                                          <a:gd name="T71" fmla="*/ 307 h 601"/>
                                          <a:gd name="T72" fmla="*/ 121 w 578"/>
                                          <a:gd name="T73" fmla="*/ 262 h 601"/>
                                          <a:gd name="T74" fmla="*/ 165 w 578"/>
                                          <a:gd name="T75" fmla="*/ 228 h 601"/>
                                          <a:gd name="T76" fmla="*/ 366 w 578"/>
                                          <a:gd name="T77" fmla="*/ 0 h 601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78" h="601">
                                            <a:moveTo>
                                              <a:pt x="366" y="0"/>
                                            </a:moveTo>
                                            <a:lnTo>
                                              <a:pt x="424" y="58"/>
                                            </a:lnTo>
                                            <a:lnTo>
                                              <a:pt x="232" y="281"/>
                                            </a:lnTo>
                                            <a:lnTo>
                                              <a:pt x="222" y="284"/>
                                            </a:lnTo>
                                            <a:lnTo>
                                              <a:pt x="201" y="293"/>
                                            </a:lnTo>
                                            <a:lnTo>
                                              <a:pt x="182" y="307"/>
                                            </a:lnTo>
                                            <a:lnTo>
                                              <a:pt x="164" y="325"/>
                                            </a:lnTo>
                                            <a:lnTo>
                                              <a:pt x="147" y="346"/>
                                            </a:lnTo>
                                            <a:lnTo>
                                              <a:pt x="132" y="369"/>
                                            </a:lnTo>
                                            <a:lnTo>
                                              <a:pt x="119" y="394"/>
                                            </a:lnTo>
                                            <a:lnTo>
                                              <a:pt x="106" y="420"/>
                                            </a:lnTo>
                                            <a:lnTo>
                                              <a:pt x="96" y="446"/>
                                            </a:lnTo>
                                            <a:lnTo>
                                              <a:pt x="87" y="471"/>
                                            </a:lnTo>
                                            <a:lnTo>
                                              <a:pt x="79" y="494"/>
                                            </a:lnTo>
                                            <a:lnTo>
                                              <a:pt x="73" y="515"/>
                                            </a:lnTo>
                                            <a:lnTo>
                                              <a:pt x="69" y="533"/>
                                            </a:lnTo>
                                            <a:lnTo>
                                              <a:pt x="77" y="533"/>
                                            </a:lnTo>
                                            <a:lnTo>
                                              <a:pt x="103" y="523"/>
                                            </a:lnTo>
                                            <a:lnTo>
                                              <a:pt x="132" y="511"/>
                                            </a:lnTo>
                                            <a:lnTo>
                                              <a:pt x="161" y="497"/>
                                            </a:lnTo>
                                            <a:lnTo>
                                              <a:pt x="191" y="481"/>
                                            </a:lnTo>
                                            <a:lnTo>
                                              <a:pt x="219" y="463"/>
                                            </a:lnTo>
                                            <a:lnTo>
                                              <a:pt x="245" y="445"/>
                                            </a:lnTo>
                                            <a:lnTo>
                                              <a:pt x="268" y="425"/>
                                            </a:lnTo>
                                            <a:lnTo>
                                              <a:pt x="286" y="405"/>
                                            </a:lnTo>
                                            <a:lnTo>
                                              <a:pt x="298" y="384"/>
                                            </a:lnTo>
                                            <a:lnTo>
                                              <a:pt x="304" y="363"/>
                                            </a:lnTo>
                                            <a:lnTo>
                                              <a:pt x="306" y="349"/>
                                            </a:lnTo>
                                            <a:lnTo>
                                              <a:pt x="519" y="146"/>
                                            </a:lnTo>
                                            <a:lnTo>
                                              <a:pt x="578" y="206"/>
                                            </a:lnTo>
                                            <a:lnTo>
                                              <a:pt x="376" y="387"/>
                                            </a:lnTo>
                                            <a:lnTo>
                                              <a:pt x="367" y="415"/>
                                            </a:lnTo>
                                            <a:lnTo>
                                              <a:pt x="353" y="440"/>
                                            </a:lnTo>
                                            <a:lnTo>
                                              <a:pt x="335" y="464"/>
                                            </a:lnTo>
                                            <a:lnTo>
                                              <a:pt x="314" y="485"/>
                                            </a:lnTo>
                                            <a:lnTo>
                                              <a:pt x="290" y="505"/>
                                            </a:lnTo>
                                            <a:lnTo>
                                              <a:pt x="266" y="523"/>
                                            </a:lnTo>
                                            <a:lnTo>
                                              <a:pt x="241" y="538"/>
                                            </a:lnTo>
                                            <a:lnTo>
                                              <a:pt x="216" y="552"/>
                                            </a:lnTo>
                                            <a:lnTo>
                                              <a:pt x="193" y="563"/>
                                            </a:lnTo>
                                            <a:lnTo>
                                              <a:pt x="172" y="573"/>
                                            </a:lnTo>
                                            <a:lnTo>
                                              <a:pt x="153" y="580"/>
                                            </a:lnTo>
                                            <a:lnTo>
                                              <a:pt x="139" y="586"/>
                                            </a:lnTo>
                                            <a:lnTo>
                                              <a:pt x="129" y="589"/>
                                            </a:lnTo>
                                            <a:lnTo>
                                              <a:pt x="118" y="592"/>
                                            </a:lnTo>
                                            <a:lnTo>
                                              <a:pt x="104" y="595"/>
                                            </a:lnTo>
                                            <a:lnTo>
                                              <a:pt x="88" y="598"/>
                                            </a:lnTo>
                                            <a:lnTo>
                                              <a:pt x="72" y="600"/>
                                            </a:lnTo>
                                            <a:lnTo>
                                              <a:pt x="55" y="601"/>
                                            </a:lnTo>
                                            <a:lnTo>
                                              <a:pt x="40" y="601"/>
                                            </a:lnTo>
                                            <a:lnTo>
                                              <a:pt x="27" y="599"/>
                                            </a:lnTo>
                                            <a:lnTo>
                                              <a:pt x="16" y="595"/>
                                            </a:lnTo>
                                            <a:lnTo>
                                              <a:pt x="10" y="590"/>
                                            </a:lnTo>
                                            <a:lnTo>
                                              <a:pt x="5" y="580"/>
                                            </a:lnTo>
                                            <a:lnTo>
                                              <a:pt x="2" y="566"/>
                                            </a:lnTo>
                                            <a:lnTo>
                                              <a:pt x="1" y="551"/>
                                            </a:lnTo>
                                            <a:lnTo>
                                              <a:pt x="0" y="535"/>
                                            </a:lnTo>
                                            <a:lnTo>
                                              <a:pt x="1" y="520"/>
                                            </a:lnTo>
                                            <a:lnTo>
                                              <a:pt x="2" y="505"/>
                                            </a:lnTo>
                                            <a:lnTo>
                                              <a:pt x="4" y="494"/>
                                            </a:lnTo>
                                            <a:lnTo>
                                              <a:pt x="5" y="486"/>
                                            </a:lnTo>
                                            <a:lnTo>
                                              <a:pt x="5" y="483"/>
                                            </a:lnTo>
                                            <a:lnTo>
                                              <a:pt x="6" y="481"/>
                                            </a:lnTo>
                                            <a:lnTo>
                                              <a:pt x="8" y="473"/>
                                            </a:lnTo>
                                            <a:lnTo>
                                              <a:pt x="12" y="460"/>
                                            </a:lnTo>
                                            <a:lnTo>
                                              <a:pt x="17" y="444"/>
                                            </a:lnTo>
                                            <a:lnTo>
                                              <a:pt x="24" y="425"/>
                                            </a:lnTo>
                                            <a:lnTo>
                                              <a:pt x="33" y="403"/>
                                            </a:lnTo>
                                            <a:lnTo>
                                              <a:pt x="43" y="380"/>
                                            </a:lnTo>
                                            <a:lnTo>
                                              <a:pt x="55" y="356"/>
                                            </a:lnTo>
                                            <a:lnTo>
                                              <a:pt x="69" y="331"/>
                                            </a:lnTo>
                                            <a:lnTo>
                                              <a:pt x="84" y="307"/>
                                            </a:lnTo>
                                            <a:lnTo>
                                              <a:pt x="102" y="284"/>
                                            </a:lnTo>
                                            <a:lnTo>
                                              <a:pt x="121" y="262"/>
                                            </a:lnTo>
                                            <a:lnTo>
                                              <a:pt x="142" y="243"/>
                                            </a:lnTo>
                                            <a:lnTo>
                                              <a:pt x="165" y="228"/>
                                            </a:lnTo>
                                            <a:lnTo>
                                              <a:pt x="189" y="216"/>
                                            </a:lnTo>
                                            <a:lnTo>
                                              <a:pt x="36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bg1"/>
                                      </a:solidFill>
                                      <a:ln w="0">
                                        <a:noFill/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99C9ADB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DepC3BVIQAAmc0AAA4AAAAAAAAAAAAAAAAALgIAAGRycy9lMm9Eb2Mu&#10;eG1sUEsBAi0AFAAGAAgAAAAhABhq7IfZAAAAAwEAAA8AAAAAAAAAAAAAAAAAryMAAGRycy9kb3du&#10;cmV2LnhtbFBLBQYAAAAABAAEAPMAAAC1JAAAAAA=&#10;">
      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      </v:shape>
      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" path="m35,l49,2r11,8l67,21r3,14l67,48,60,60,49,67,35,70,21,67,10,60,3,48,,35,3,21,10,10,21,2,35,xe" fillcolor="white [3212]" stroked="f" strokeweight="0">
                              <v:path arrowok="t" o:connecttype="custom" o:connectlocs="2,0;3,0;3,1;4,1;4,2;4,3;3,3;3,4;2,4;1,4;1,3;0,3;0,2;0,1;1,1;1,0;2,0" o:connectangles="0,0,0,0,0,0,0,0,0,0,0,0,0,0,0,0,0"/>
                            </v:shape>
      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      <o:lock v:ext="edit" verticies="t"/>
                            </v:shape>
      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      </v:shape>
      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8649" w:type="dxa"/>
                </w:tcPr>
                <w:p w14:paraId="1A60D5A1" w14:textId="77777777" w:rsidR="00054FF3" w:rsidRPr="00565B06" w:rsidRDefault="00054FF3" w:rsidP="00054FF3">
                  <w:pPr>
                    <w:pStyle w:val="Heading1"/>
                  </w:pPr>
                  <w:r>
                    <w:t xml:space="preserve">DATA SCIENCE BOOTCAMP – PWSKILLS </w:t>
                  </w:r>
                </w:p>
              </w:tc>
            </w:tr>
          </w:tbl>
          <w:p w14:paraId="03CEC6BF" w14:textId="5E34565C" w:rsidR="00054FF3" w:rsidRPr="00054FF3" w:rsidRDefault="00B20459" w:rsidP="00054FF3">
            <w:pPr>
              <w:pStyle w:val="ListParagraph"/>
              <w:numPr>
                <w:ilvl w:val="0"/>
                <w:numId w:val="30"/>
              </w:numPr>
            </w:pPr>
            <w:r>
              <w:rPr>
                <w:rFonts w:ascii="Segoe UI" w:hAnsi="Segoe UI" w:cs="Segoe UI"/>
                <w:color w:val="0F0F0F"/>
              </w:rPr>
              <w:t>Ongoing with</w:t>
            </w:r>
            <w:r w:rsidR="00054FF3">
              <w:rPr>
                <w:rFonts w:ascii="Segoe UI" w:hAnsi="Segoe UI" w:cs="Segoe UI"/>
                <w:color w:val="0F0F0F"/>
              </w:rPr>
              <w:t xml:space="preserve"> an intensive data science bootcamp covering essential skills in data analysis, machine learning, and data visualization.</w:t>
            </w:r>
          </w:p>
          <w:tbl>
            <w:tblPr>
              <w:tblStyle w:val="TableGrid"/>
              <w:tblW w:w="5425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5"/>
              <w:gridCol w:w="8649"/>
            </w:tblGrid>
            <w:tr w:rsidR="00054FF3" w:rsidRPr="00565B06" w14:paraId="2F40ACC3" w14:textId="77777777" w:rsidTr="00DE2457">
              <w:tc>
                <w:tcPr>
                  <w:tcW w:w="725" w:type="dxa"/>
                  <w:tcMar>
                    <w:right w:w="216" w:type="dxa"/>
                  </w:tcMar>
                  <w:vAlign w:val="bottom"/>
                </w:tcPr>
                <w:p w14:paraId="2EAB2F7B" w14:textId="77777777" w:rsidR="00054FF3" w:rsidRPr="00565B06" w:rsidRDefault="00054FF3" w:rsidP="00054FF3">
                  <w:pPr>
                    <w:pStyle w:val="Icons"/>
                  </w:pPr>
                  <w:r w:rsidRPr="00565B06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619CE063" wp14:editId="5A591533">
                            <wp:extent cx="274320" cy="274320"/>
                            <wp:effectExtent l="0" t="0" r="0" b="0"/>
                            <wp:docPr id="924671161" name="Skills in circle icon" descr="Skills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274320" cy="274320"/>
                                      <a:chOff x="0" y="0"/>
                                      <a:chExt cx="171" cy="171"/>
                                    </a:xfrm>
                                  </wpg:grpSpPr>
                                  <wps:wsp>
                                    <wps:cNvPr id="555324026" name="Skills icon circle" descr="Skills icon circle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0" y="0"/>
                                        <a:ext cx="171" cy="171"/>
                                      </a:xfrm>
                                      <a:custGeom>
                                        <a:avLst/>
                                        <a:gdLst>
                                          <a:gd name="T0" fmla="*/ 1725 w 3246"/>
                                          <a:gd name="T1" fmla="*/ 3 h 3246"/>
                                          <a:gd name="T2" fmla="*/ 1925 w 3246"/>
                                          <a:gd name="T3" fmla="*/ 28 h 3246"/>
                                          <a:gd name="T4" fmla="*/ 2117 w 3246"/>
                                          <a:gd name="T5" fmla="*/ 77 h 3246"/>
                                          <a:gd name="T6" fmla="*/ 2299 w 3246"/>
                                          <a:gd name="T7" fmla="*/ 147 h 3246"/>
                                          <a:gd name="T8" fmla="*/ 2469 w 3246"/>
                                          <a:gd name="T9" fmla="*/ 239 h 3246"/>
                                          <a:gd name="T10" fmla="*/ 2628 w 3246"/>
                                          <a:gd name="T11" fmla="*/ 348 h 3246"/>
                                          <a:gd name="T12" fmla="*/ 2771 w 3246"/>
                                          <a:gd name="T13" fmla="*/ 475 h 3246"/>
                                          <a:gd name="T14" fmla="*/ 2898 w 3246"/>
                                          <a:gd name="T15" fmla="*/ 618 h 3246"/>
                                          <a:gd name="T16" fmla="*/ 3007 w 3246"/>
                                          <a:gd name="T17" fmla="*/ 777 h 3246"/>
                                          <a:gd name="T18" fmla="*/ 3099 w 3246"/>
                                          <a:gd name="T19" fmla="*/ 947 h 3246"/>
                                          <a:gd name="T20" fmla="*/ 3169 w 3246"/>
                                          <a:gd name="T21" fmla="*/ 1129 h 3246"/>
                                          <a:gd name="T22" fmla="*/ 3218 w 3246"/>
                                          <a:gd name="T23" fmla="*/ 1321 h 3246"/>
                                          <a:gd name="T24" fmla="*/ 3243 w 3246"/>
                                          <a:gd name="T25" fmla="*/ 1521 h 3246"/>
                                          <a:gd name="T26" fmla="*/ 3243 w 3246"/>
                                          <a:gd name="T27" fmla="*/ 1725 h 3246"/>
                                          <a:gd name="T28" fmla="*/ 3218 w 3246"/>
                                          <a:gd name="T29" fmla="*/ 1926 h 3246"/>
                                          <a:gd name="T30" fmla="*/ 3169 w 3246"/>
                                          <a:gd name="T31" fmla="*/ 2117 h 3246"/>
                                          <a:gd name="T32" fmla="*/ 3099 w 3246"/>
                                          <a:gd name="T33" fmla="*/ 2299 h 3246"/>
                                          <a:gd name="T34" fmla="*/ 3007 w 3246"/>
                                          <a:gd name="T35" fmla="*/ 2470 h 3246"/>
                                          <a:gd name="T36" fmla="*/ 2898 w 3246"/>
                                          <a:gd name="T37" fmla="*/ 2628 h 3246"/>
                                          <a:gd name="T38" fmla="*/ 2771 w 3246"/>
                                          <a:gd name="T39" fmla="*/ 2771 h 3246"/>
                                          <a:gd name="T40" fmla="*/ 2628 w 3246"/>
                                          <a:gd name="T41" fmla="*/ 2898 h 3246"/>
                                          <a:gd name="T42" fmla="*/ 2469 w 3246"/>
                                          <a:gd name="T43" fmla="*/ 3008 h 3246"/>
                                          <a:gd name="T44" fmla="*/ 2299 w 3246"/>
                                          <a:gd name="T45" fmla="*/ 3099 h 3246"/>
                                          <a:gd name="T46" fmla="*/ 2117 w 3246"/>
                                          <a:gd name="T47" fmla="*/ 3169 h 3246"/>
                                          <a:gd name="T48" fmla="*/ 1925 w 3246"/>
                                          <a:gd name="T49" fmla="*/ 3218 h 3246"/>
                                          <a:gd name="T50" fmla="*/ 1725 w 3246"/>
                                          <a:gd name="T51" fmla="*/ 3243 h 3246"/>
                                          <a:gd name="T52" fmla="*/ 1521 w 3246"/>
                                          <a:gd name="T53" fmla="*/ 3243 h 3246"/>
                                          <a:gd name="T54" fmla="*/ 1320 w 3246"/>
                                          <a:gd name="T55" fmla="*/ 3218 h 3246"/>
                                          <a:gd name="T56" fmla="*/ 1129 w 3246"/>
                                          <a:gd name="T57" fmla="*/ 3169 h 3246"/>
                                          <a:gd name="T58" fmla="*/ 947 w 3246"/>
                                          <a:gd name="T59" fmla="*/ 3099 h 3246"/>
                                          <a:gd name="T60" fmla="*/ 776 w 3246"/>
                                          <a:gd name="T61" fmla="*/ 3008 h 3246"/>
                                          <a:gd name="T62" fmla="*/ 618 w 3246"/>
                                          <a:gd name="T63" fmla="*/ 2898 h 3246"/>
                                          <a:gd name="T64" fmla="*/ 475 w 3246"/>
                                          <a:gd name="T65" fmla="*/ 2771 h 3246"/>
                                          <a:gd name="T66" fmla="*/ 348 w 3246"/>
                                          <a:gd name="T67" fmla="*/ 2628 h 3246"/>
                                          <a:gd name="T68" fmla="*/ 238 w 3246"/>
                                          <a:gd name="T69" fmla="*/ 2470 h 3246"/>
                                          <a:gd name="T70" fmla="*/ 147 w 3246"/>
                                          <a:gd name="T71" fmla="*/ 2299 h 3246"/>
                                          <a:gd name="T72" fmla="*/ 77 w 3246"/>
                                          <a:gd name="T73" fmla="*/ 2117 h 3246"/>
                                          <a:gd name="T74" fmla="*/ 28 w 3246"/>
                                          <a:gd name="T75" fmla="*/ 1926 h 3246"/>
                                          <a:gd name="T76" fmla="*/ 3 w 3246"/>
                                          <a:gd name="T77" fmla="*/ 1725 h 3246"/>
                                          <a:gd name="T78" fmla="*/ 3 w 3246"/>
                                          <a:gd name="T79" fmla="*/ 1521 h 3246"/>
                                          <a:gd name="T80" fmla="*/ 28 w 3246"/>
                                          <a:gd name="T81" fmla="*/ 1321 h 3246"/>
                                          <a:gd name="T82" fmla="*/ 77 w 3246"/>
                                          <a:gd name="T83" fmla="*/ 1129 h 3246"/>
                                          <a:gd name="T84" fmla="*/ 147 w 3246"/>
                                          <a:gd name="T85" fmla="*/ 947 h 3246"/>
                                          <a:gd name="T86" fmla="*/ 238 w 3246"/>
                                          <a:gd name="T87" fmla="*/ 777 h 3246"/>
                                          <a:gd name="T88" fmla="*/ 348 w 3246"/>
                                          <a:gd name="T89" fmla="*/ 618 h 3246"/>
                                          <a:gd name="T90" fmla="*/ 475 w 3246"/>
                                          <a:gd name="T91" fmla="*/ 475 h 3246"/>
                                          <a:gd name="T92" fmla="*/ 618 w 3246"/>
                                          <a:gd name="T93" fmla="*/ 348 h 3246"/>
                                          <a:gd name="T94" fmla="*/ 776 w 3246"/>
                                          <a:gd name="T95" fmla="*/ 239 h 3246"/>
                                          <a:gd name="T96" fmla="*/ 947 w 3246"/>
                                          <a:gd name="T97" fmla="*/ 147 h 3246"/>
                                          <a:gd name="T98" fmla="*/ 1129 w 3246"/>
                                          <a:gd name="T99" fmla="*/ 77 h 3246"/>
                                          <a:gd name="T100" fmla="*/ 1320 w 3246"/>
                                          <a:gd name="T101" fmla="*/ 28 h 3246"/>
                                          <a:gd name="T102" fmla="*/ 1521 w 3246"/>
                                          <a:gd name="T103" fmla="*/ 3 h 32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246" h="3246">
                                            <a:moveTo>
                                              <a:pt x="1623" y="0"/>
                                            </a:moveTo>
                                            <a:lnTo>
                                              <a:pt x="1725" y="3"/>
                                            </a:lnTo>
                                            <a:lnTo>
                                              <a:pt x="1826" y="13"/>
                                            </a:lnTo>
                                            <a:lnTo>
                                              <a:pt x="1925" y="28"/>
                                            </a:lnTo>
                                            <a:lnTo>
                                              <a:pt x="2023" y="49"/>
                                            </a:lnTo>
                                            <a:lnTo>
                                              <a:pt x="2117" y="77"/>
                                            </a:lnTo>
                                            <a:lnTo>
                                              <a:pt x="2210" y="109"/>
                                            </a:lnTo>
                                            <a:lnTo>
                                              <a:pt x="2299" y="147"/>
                                            </a:lnTo>
                                            <a:lnTo>
                                              <a:pt x="2386" y="190"/>
                                            </a:lnTo>
                                            <a:lnTo>
                                              <a:pt x="2469" y="239"/>
                                            </a:lnTo>
                                            <a:lnTo>
                                              <a:pt x="2551" y="291"/>
                                            </a:lnTo>
                                            <a:lnTo>
                                              <a:pt x="2628" y="348"/>
                                            </a:lnTo>
                                            <a:lnTo>
                                              <a:pt x="2701" y="410"/>
                                            </a:lnTo>
                                            <a:lnTo>
                                              <a:pt x="2771" y="475"/>
                                            </a:lnTo>
                                            <a:lnTo>
                                              <a:pt x="2836" y="545"/>
                                            </a:lnTo>
                                            <a:lnTo>
                                              <a:pt x="2898" y="618"/>
                                            </a:lnTo>
                                            <a:lnTo>
                                              <a:pt x="2955" y="695"/>
                                            </a:lnTo>
                                            <a:lnTo>
                                              <a:pt x="3007" y="777"/>
                                            </a:lnTo>
                                            <a:lnTo>
                                              <a:pt x="3056" y="860"/>
                                            </a:lnTo>
                                            <a:lnTo>
                                              <a:pt x="3099" y="947"/>
                                            </a:lnTo>
                                            <a:lnTo>
                                              <a:pt x="3137" y="1036"/>
                                            </a:lnTo>
                                            <a:lnTo>
                                              <a:pt x="3169" y="1129"/>
                                            </a:lnTo>
                                            <a:lnTo>
                                              <a:pt x="3197" y="1223"/>
                                            </a:lnTo>
                                            <a:lnTo>
                                              <a:pt x="3218" y="1321"/>
                                            </a:lnTo>
                                            <a:lnTo>
                                              <a:pt x="3233" y="1420"/>
                                            </a:lnTo>
                                            <a:lnTo>
                                              <a:pt x="3243" y="1521"/>
                                            </a:lnTo>
                                            <a:lnTo>
                                              <a:pt x="3246" y="1623"/>
                                            </a:lnTo>
                                            <a:lnTo>
                                              <a:pt x="3243" y="1725"/>
                                            </a:lnTo>
                                            <a:lnTo>
                                              <a:pt x="3233" y="1826"/>
                                            </a:lnTo>
                                            <a:lnTo>
                                              <a:pt x="3218" y="1926"/>
                                            </a:lnTo>
                                            <a:lnTo>
                                              <a:pt x="3197" y="2023"/>
                                            </a:lnTo>
                                            <a:lnTo>
                                              <a:pt x="3169" y="2117"/>
                                            </a:lnTo>
                                            <a:lnTo>
                                              <a:pt x="3137" y="2210"/>
                                            </a:lnTo>
                                            <a:lnTo>
                                              <a:pt x="3099" y="2299"/>
                                            </a:lnTo>
                                            <a:lnTo>
                                              <a:pt x="3056" y="2386"/>
                                            </a:lnTo>
                                            <a:lnTo>
                                              <a:pt x="3007" y="2470"/>
                                            </a:lnTo>
                                            <a:lnTo>
                                              <a:pt x="2955" y="2551"/>
                                            </a:lnTo>
                                            <a:lnTo>
                                              <a:pt x="2898" y="2628"/>
                                            </a:lnTo>
                                            <a:lnTo>
                                              <a:pt x="2836" y="2701"/>
                                            </a:lnTo>
                                            <a:lnTo>
                                              <a:pt x="2771" y="2771"/>
                                            </a:lnTo>
                                            <a:lnTo>
                                              <a:pt x="2701" y="2836"/>
                                            </a:lnTo>
                                            <a:lnTo>
                                              <a:pt x="2628" y="2898"/>
                                            </a:lnTo>
                                            <a:lnTo>
                                              <a:pt x="2551" y="2955"/>
                                            </a:lnTo>
                                            <a:lnTo>
                                              <a:pt x="2469" y="3008"/>
                                            </a:lnTo>
                                            <a:lnTo>
                                              <a:pt x="2386" y="3056"/>
                                            </a:lnTo>
                                            <a:lnTo>
                                              <a:pt x="2299" y="3099"/>
                                            </a:lnTo>
                                            <a:lnTo>
                                              <a:pt x="2210" y="3137"/>
                                            </a:lnTo>
                                            <a:lnTo>
                                              <a:pt x="2117" y="3169"/>
                                            </a:lnTo>
                                            <a:lnTo>
                                              <a:pt x="2023" y="3197"/>
                                            </a:lnTo>
                                            <a:lnTo>
                                              <a:pt x="1925" y="3218"/>
                                            </a:lnTo>
                                            <a:lnTo>
                                              <a:pt x="1826" y="3233"/>
                                            </a:lnTo>
                                            <a:lnTo>
                                              <a:pt x="1725" y="3243"/>
                                            </a:lnTo>
                                            <a:lnTo>
                                              <a:pt x="1623" y="3246"/>
                                            </a:lnTo>
                                            <a:lnTo>
                                              <a:pt x="1521" y="3243"/>
                                            </a:lnTo>
                                            <a:lnTo>
                                              <a:pt x="1420" y="3233"/>
                                            </a:lnTo>
                                            <a:lnTo>
                                              <a:pt x="1320" y="3218"/>
                                            </a:lnTo>
                                            <a:lnTo>
                                              <a:pt x="1223" y="3197"/>
                                            </a:lnTo>
                                            <a:lnTo>
                                              <a:pt x="1129" y="3169"/>
                                            </a:lnTo>
                                            <a:lnTo>
                                              <a:pt x="1036" y="3137"/>
                                            </a:lnTo>
                                            <a:lnTo>
                                              <a:pt x="947" y="3099"/>
                                            </a:lnTo>
                                            <a:lnTo>
                                              <a:pt x="860" y="3056"/>
                                            </a:lnTo>
                                            <a:lnTo>
                                              <a:pt x="776" y="3008"/>
                                            </a:lnTo>
                                            <a:lnTo>
                                              <a:pt x="695" y="2955"/>
                                            </a:lnTo>
                                            <a:lnTo>
                                              <a:pt x="618" y="2898"/>
                                            </a:lnTo>
                                            <a:lnTo>
                                              <a:pt x="545" y="2836"/>
                                            </a:lnTo>
                                            <a:lnTo>
                                              <a:pt x="475" y="2771"/>
                                            </a:lnTo>
                                            <a:lnTo>
                                              <a:pt x="410" y="2701"/>
                                            </a:lnTo>
                                            <a:lnTo>
                                              <a:pt x="348" y="2628"/>
                                            </a:lnTo>
                                            <a:lnTo>
                                              <a:pt x="291" y="2551"/>
                                            </a:lnTo>
                                            <a:lnTo>
                                              <a:pt x="238" y="2470"/>
                                            </a:lnTo>
                                            <a:lnTo>
                                              <a:pt x="190" y="2386"/>
                                            </a:lnTo>
                                            <a:lnTo>
                                              <a:pt x="147" y="2299"/>
                                            </a:lnTo>
                                            <a:lnTo>
                                              <a:pt x="109" y="2210"/>
                                            </a:lnTo>
                                            <a:lnTo>
                                              <a:pt x="77" y="2117"/>
                                            </a:lnTo>
                                            <a:lnTo>
                                              <a:pt x="49" y="2023"/>
                                            </a:lnTo>
                                            <a:lnTo>
                                              <a:pt x="28" y="1926"/>
                                            </a:lnTo>
                                            <a:lnTo>
                                              <a:pt x="13" y="1826"/>
                                            </a:lnTo>
                                            <a:lnTo>
                                              <a:pt x="3" y="1725"/>
                                            </a:lnTo>
                                            <a:lnTo>
                                              <a:pt x="0" y="1623"/>
                                            </a:lnTo>
                                            <a:lnTo>
                                              <a:pt x="3" y="1521"/>
                                            </a:lnTo>
                                            <a:lnTo>
                                              <a:pt x="13" y="1420"/>
                                            </a:lnTo>
                                            <a:lnTo>
                                              <a:pt x="28" y="1321"/>
                                            </a:lnTo>
                                            <a:lnTo>
                                              <a:pt x="49" y="1223"/>
                                            </a:lnTo>
                                            <a:lnTo>
                                              <a:pt x="77" y="1129"/>
                                            </a:lnTo>
                                            <a:lnTo>
                                              <a:pt x="109" y="1036"/>
                                            </a:lnTo>
                                            <a:lnTo>
                                              <a:pt x="147" y="947"/>
                                            </a:lnTo>
                                            <a:lnTo>
                                              <a:pt x="190" y="860"/>
                                            </a:lnTo>
                                            <a:lnTo>
                                              <a:pt x="238" y="777"/>
                                            </a:lnTo>
                                            <a:lnTo>
                                              <a:pt x="291" y="695"/>
                                            </a:lnTo>
                                            <a:lnTo>
                                              <a:pt x="348" y="618"/>
                                            </a:lnTo>
                                            <a:lnTo>
                                              <a:pt x="410" y="545"/>
                                            </a:lnTo>
                                            <a:lnTo>
                                              <a:pt x="475" y="475"/>
                                            </a:lnTo>
                                            <a:lnTo>
                                              <a:pt x="545" y="410"/>
                                            </a:lnTo>
                                            <a:lnTo>
                                              <a:pt x="618" y="348"/>
                                            </a:lnTo>
                                            <a:lnTo>
                                              <a:pt x="695" y="291"/>
                                            </a:lnTo>
                                            <a:lnTo>
                                              <a:pt x="776" y="239"/>
                                            </a:lnTo>
                                            <a:lnTo>
                                              <a:pt x="860" y="190"/>
                                            </a:lnTo>
                                            <a:lnTo>
                                              <a:pt x="947" y="147"/>
                                            </a:lnTo>
                                            <a:lnTo>
                                              <a:pt x="1036" y="109"/>
                                            </a:lnTo>
                                            <a:lnTo>
                                              <a:pt x="1129" y="77"/>
                                            </a:lnTo>
                                            <a:lnTo>
                                              <a:pt x="1223" y="49"/>
                                            </a:lnTo>
                                            <a:lnTo>
                                              <a:pt x="1320" y="28"/>
                                            </a:lnTo>
                                            <a:lnTo>
                                              <a:pt x="1420" y="13"/>
                                            </a:lnTo>
                                            <a:lnTo>
                                              <a:pt x="1521" y="3"/>
                                            </a:lnTo>
                                            <a:lnTo>
                                              <a:pt x="16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noFill/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1761928231" name="Skills icon symbol part 1" descr="Skills icon symbol part 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9" y="111"/>
                                        <a:ext cx="4" cy="4"/>
                                      </a:xfrm>
                                      <a:custGeom>
                                        <a:avLst/>
                                        <a:gdLst>
                                          <a:gd name="T0" fmla="*/ 35 w 70"/>
                                          <a:gd name="T1" fmla="*/ 0 h 70"/>
                                          <a:gd name="T2" fmla="*/ 49 w 70"/>
                                          <a:gd name="T3" fmla="*/ 2 h 70"/>
                                          <a:gd name="T4" fmla="*/ 60 w 70"/>
                                          <a:gd name="T5" fmla="*/ 10 h 70"/>
                                          <a:gd name="T6" fmla="*/ 67 w 70"/>
                                          <a:gd name="T7" fmla="*/ 21 h 70"/>
                                          <a:gd name="T8" fmla="*/ 70 w 70"/>
                                          <a:gd name="T9" fmla="*/ 35 h 70"/>
                                          <a:gd name="T10" fmla="*/ 67 w 70"/>
                                          <a:gd name="T11" fmla="*/ 48 h 70"/>
                                          <a:gd name="T12" fmla="*/ 60 w 70"/>
                                          <a:gd name="T13" fmla="*/ 60 h 70"/>
                                          <a:gd name="T14" fmla="*/ 49 w 70"/>
                                          <a:gd name="T15" fmla="*/ 67 h 70"/>
                                          <a:gd name="T16" fmla="*/ 35 w 70"/>
                                          <a:gd name="T17" fmla="*/ 70 h 70"/>
                                          <a:gd name="T18" fmla="*/ 21 w 70"/>
                                          <a:gd name="T19" fmla="*/ 67 h 70"/>
                                          <a:gd name="T20" fmla="*/ 10 w 70"/>
                                          <a:gd name="T21" fmla="*/ 60 h 70"/>
                                          <a:gd name="T22" fmla="*/ 3 w 70"/>
                                          <a:gd name="T23" fmla="*/ 48 h 70"/>
                                          <a:gd name="T24" fmla="*/ 0 w 70"/>
                                          <a:gd name="T25" fmla="*/ 35 h 70"/>
                                          <a:gd name="T26" fmla="*/ 3 w 70"/>
                                          <a:gd name="T27" fmla="*/ 21 h 70"/>
                                          <a:gd name="T28" fmla="*/ 10 w 70"/>
                                          <a:gd name="T29" fmla="*/ 10 h 70"/>
                                          <a:gd name="T30" fmla="*/ 21 w 70"/>
                                          <a:gd name="T31" fmla="*/ 2 h 70"/>
                                          <a:gd name="T32" fmla="*/ 35 w 70"/>
                                          <a:gd name="T33" fmla="*/ 0 h 7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70">
                                            <a:moveTo>
                                              <a:pt x="35" y="0"/>
                                            </a:moveTo>
                                            <a:lnTo>
                                              <a:pt x="49" y="2"/>
                                            </a:lnTo>
                                            <a:lnTo>
                                              <a:pt x="60" y="10"/>
                                            </a:lnTo>
                                            <a:lnTo>
                                              <a:pt x="67" y="21"/>
                                            </a:lnTo>
                                            <a:lnTo>
                                              <a:pt x="70" y="35"/>
                                            </a:lnTo>
                                            <a:lnTo>
                                              <a:pt x="67" y="48"/>
                                            </a:lnTo>
                                            <a:lnTo>
                                              <a:pt x="60" y="60"/>
                                            </a:lnTo>
                                            <a:lnTo>
                                              <a:pt x="49" y="67"/>
                                            </a:lnTo>
                                            <a:lnTo>
                                              <a:pt x="35" y="70"/>
                                            </a:lnTo>
                                            <a:lnTo>
                                              <a:pt x="21" y="67"/>
                                            </a:lnTo>
                                            <a:lnTo>
                                              <a:pt x="10" y="60"/>
                                            </a:lnTo>
                                            <a:lnTo>
                                              <a:pt x="3" y="48"/>
                                            </a:lnTo>
                                            <a:lnTo>
                                              <a:pt x="0" y="35"/>
                                            </a:lnTo>
                                            <a:lnTo>
                                              <a:pt x="3" y="21"/>
                                            </a:lnTo>
                                            <a:lnTo>
                                              <a:pt x="10" y="10"/>
                                            </a:lnTo>
                                            <a:lnTo>
                                              <a:pt x="21" y="2"/>
                                            </a:lnTo>
                                            <a:lnTo>
                                              <a:pt x="35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bg1"/>
                                      </a:solidFill>
                                      <a:ln w="0">
                                        <a:noFill/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989261754" name="Skills icon symbol part 2" descr="Skills icon symbol part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9" y="51"/>
                                        <a:ext cx="72" cy="71"/>
                                      </a:xfrm>
                                      <a:custGeom>
                                        <a:avLst/>
                                        <a:gdLst>
                                          <a:gd name="T0" fmla="*/ 424 w 1362"/>
                                          <a:gd name="T1" fmla="*/ 155 h 1356"/>
                                          <a:gd name="T2" fmla="*/ 465 w 1362"/>
                                          <a:gd name="T3" fmla="*/ 229 h 1356"/>
                                          <a:gd name="T4" fmla="*/ 461 w 1362"/>
                                          <a:gd name="T5" fmla="*/ 296 h 1356"/>
                                          <a:gd name="T6" fmla="*/ 417 w 1362"/>
                                          <a:gd name="T7" fmla="*/ 366 h 1356"/>
                                          <a:gd name="T8" fmla="*/ 342 w 1362"/>
                                          <a:gd name="T9" fmla="*/ 439 h 1356"/>
                                          <a:gd name="T10" fmla="*/ 256 w 1362"/>
                                          <a:gd name="T11" fmla="*/ 470 h 1356"/>
                                          <a:gd name="T12" fmla="*/ 188 w 1362"/>
                                          <a:gd name="T13" fmla="*/ 452 h 1356"/>
                                          <a:gd name="T14" fmla="*/ 136 w 1362"/>
                                          <a:gd name="T15" fmla="*/ 416 h 1356"/>
                                          <a:gd name="T16" fmla="*/ 76 w 1362"/>
                                          <a:gd name="T17" fmla="*/ 383 h 1356"/>
                                          <a:gd name="T18" fmla="*/ 121 w 1362"/>
                                          <a:gd name="T19" fmla="*/ 471 h 1356"/>
                                          <a:gd name="T20" fmla="*/ 198 w 1362"/>
                                          <a:gd name="T21" fmla="*/ 534 h 1356"/>
                                          <a:gd name="T22" fmla="*/ 301 w 1362"/>
                                          <a:gd name="T23" fmla="*/ 558 h 1356"/>
                                          <a:gd name="T24" fmla="*/ 415 w 1362"/>
                                          <a:gd name="T25" fmla="*/ 601 h 1356"/>
                                          <a:gd name="T26" fmla="*/ 517 w 1362"/>
                                          <a:gd name="T27" fmla="*/ 681 h 1356"/>
                                          <a:gd name="T28" fmla="*/ 1026 w 1362"/>
                                          <a:gd name="T29" fmla="*/ 1189 h 1356"/>
                                          <a:gd name="T30" fmla="*/ 1113 w 1362"/>
                                          <a:gd name="T31" fmla="*/ 1267 h 1356"/>
                                          <a:gd name="T32" fmla="*/ 1175 w 1362"/>
                                          <a:gd name="T33" fmla="*/ 1288 h 1356"/>
                                          <a:gd name="T34" fmla="*/ 1245 w 1362"/>
                                          <a:gd name="T35" fmla="*/ 1260 h 1356"/>
                                          <a:gd name="T36" fmla="*/ 1282 w 1362"/>
                                          <a:gd name="T37" fmla="*/ 1219 h 1356"/>
                                          <a:gd name="T38" fmla="*/ 1292 w 1362"/>
                                          <a:gd name="T39" fmla="*/ 1156 h 1356"/>
                                          <a:gd name="T40" fmla="*/ 1249 w 1362"/>
                                          <a:gd name="T41" fmla="*/ 1082 h 1356"/>
                                          <a:gd name="T42" fmla="*/ 804 w 1362"/>
                                          <a:gd name="T43" fmla="*/ 635 h 1356"/>
                                          <a:gd name="T44" fmla="*/ 609 w 1362"/>
                                          <a:gd name="T45" fmla="*/ 428 h 1356"/>
                                          <a:gd name="T46" fmla="*/ 570 w 1362"/>
                                          <a:gd name="T47" fmla="*/ 334 h 1356"/>
                                          <a:gd name="T48" fmla="*/ 553 w 1362"/>
                                          <a:gd name="T49" fmla="*/ 228 h 1356"/>
                                          <a:gd name="T50" fmla="*/ 500 w 1362"/>
                                          <a:gd name="T51" fmla="*/ 139 h 1356"/>
                                          <a:gd name="T52" fmla="*/ 412 w 1362"/>
                                          <a:gd name="T53" fmla="*/ 83 h 1356"/>
                                          <a:gd name="T54" fmla="*/ 327 w 1362"/>
                                          <a:gd name="T55" fmla="*/ 0 h 1356"/>
                                          <a:gd name="T56" fmla="*/ 445 w 1362"/>
                                          <a:gd name="T57" fmla="*/ 22 h 1356"/>
                                          <a:gd name="T58" fmla="*/ 541 w 1362"/>
                                          <a:gd name="T59" fmla="*/ 84 h 1356"/>
                                          <a:gd name="T60" fmla="*/ 607 w 1362"/>
                                          <a:gd name="T61" fmla="*/ 179 h 1356"/>
                                          <a:gd name="T62" fmla="*/ 633 w 1362"/>
                                          <a:gd name="T63" fmla="*/ 298 h 1356"/>
                                          <a:gd name="T64" fmla="*/ 652 w 1362"/>
                                          <a:gd name="T65" fmla="*/ 367 h 1356"/>
                                          <a:gd name="T66" fmla="*/ 693 w 1362"/>
                                          <a:gd name="T67" fmla="*/ 426 h 1356"/>
                                          <a:gd name="T68" fmla="*/ 1298 w 1362"/>
                                          <a:gd name="T69" fmla="*/ 1035 h 1356"/>
                                          <a:gd name="T70" fmla="*/ 1353 w 1362"/>
                                          <a:gd name="T71" fmla="*/ 1122 h 1356"/>
                                          <a:gd name="T72" fmla="*/ 1357 w 1362"/>
                                          <a:gd name="T73" fmla="*/ 1211 h 1356"/>
                                          <a:gd name="T74" fmla="*/ 1312 w 1362"/>
                                          <a:gd name="T75" fmla="*/ 1291 h 1356"/>
                                          <a:gd name="T76" fmla="*/ 1231 w 1362"/>
                                          <a:gd name="T77" fmla="*/ 1345 h 1356"/>
                                          <a:gd name="T78" fmla="*/ 1145 w 1362"/>
                                          <a:gd name="T79" fmla="*/ 1353 h 1356"/>
                                          <a:gd name="T80" fmla="*/ 1052 w 1362"/>
                                          <a:gd name="T81" fmla="*/ 1306 h 1356"/>
                                          <a:gd name="T82" fmla="*/ 651 w 1362"/>
                                          <a:gd name="T83" fmla="*/ 914 h 1356"/>
                                          <a:gd name="T84" fmla="*/ 413 w 1362"/>
                                          <a:gd name="T85" fmla="*/ 681 h 1356"/>
                                          <a:gd name="T86" fmla="*/ 323 w 1362"/>
                                          <a:gd name="T87" fmla="*/ 634 h 1356"/>
                                          <a:gd name="T88" fmla="*/ 214 w 1362"/>
                                          <a:gd name="T89" fmla="*/ 611 h 1356"/>
                                          <a:gd name="T90" fmla="*/ 114 w 1362"/>
                                          <a:gd name="T91" fmla="*/ 560 h 1356"/>
                                          <a:gd name="T92" fmla="*/ 41 w 1362"/>
                                          <a:gd name="T93" fmla="*/ 474 h 1356"/>
                                          <a:gd name="T94" fmla="*/ 4 w 1362"/>
                                          <a:gd name="T95" fmla="*/ 366 h 1356"/>
                                          <a:gd name="T96" fmla="*/ 9 w 1362"/>
                                          <a:gd name="T97" fmla="*/ 250 h 1356"/>
                                          <a:gd name="T98" fmla="*/ 121 w 1362"/>
                                          <a:gd name="T99" fmla="*/ 307 h 1356"/>
                                          <a:gd name="T100" fmla="*/ 206 w 1362"/>
                                          <a:gd name="T101" fmla="*/ 385 h 1356"/>
                                          <a:gd name="T102" fmla="*/ 256 w 1362"/>
                                          <a:gd name="T103" fmla="*/ 402 h 1356"/>
                                          <a:gd name="T104" fmla="*/ 306 w 1362"/>
                                          <a:gd name="T105" fmla="*/ 383 h 1356"/>
                                          <a:gd name="T106" fmla="*/ 363 w 1362"/>
                                          <a:gd name="T107" fmla="*/ 325 h 1356"/>
                                          <a:gd name="T108" fmla="*/ 396 w 1362"/>
                                          <a:gd name="T109" fmla="*/ 276 h 1356"/>
                                          <a:gd name="T110" fmla="*/ 397 w 1362"/>
                                          <a:gd name="T111" fmla="*/ 236 h 1356"/>
                                          <a:gd name="T112" fmla="*/ 368 w 1362"/>
                                          <a:gd name="T113" fmla="*/ 192 h 1356"/>
                                          <a:gd name="T114" fmla="*/ 254 w 1362"/>
                                          <a:gd name="T115" fmla="*/ 75 h 1356"/>
                                          <a:gd name="T116" fmla="*/ 287 w 1362"/>
                                          <a:gd name="T117" fmla="*/ 3 h 135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62" h="1356">
                                            <a:moveTo>
                                              <a:pt x="342" y="68"/>
                                            </a:moveTo>
                                            <a:lnTo>
                                              <a:pt x="400" y="128"/>
                                            </a:lnTo>
                                            <a:lnTo>
                                              <a:pt x="424" y="155"/>
                                            </a:lnTo>
                                            <a:lnTo>
                                              <a:pt x="444" y="181"/>
                                            </a:lnTo>
                                            <a:lnTo>
                                              <a:pt x="457" y="205"/>
                                            </a:lnTo>
                                            <a:lnTo>
                                              <a:pt x="465" y="229"/>
                                            </a:lnTo>
                                            <a:lnTo>
                                              <a:pt x="468" y="252"/>
                                            </a:lnTo>
                                            <a:lnTo>
                                              <a:pt x="467" y="274"/>
                                            </a:lnTo>
                                            <a:lnTo>
                                              <a:pt x="461" y="296"/>
                                            </a:lnTo>
                                            <a:lnTo>
                                              <a:pt x="450" y="319"/>
                                            </a:lnTo>
                                            <a:lnTo>
                                              <a:pt x="435" y="341"/>
                                            </a:lnTo>
                                            <a:lnTo>
                                              <a:pt x="417" y="366"/>
                                            </a:lnTo>
                                            <a:lnTo>
                                              <a:pt x="395" y="390"/>
                                            </a:lnTo>
                                            <a:lnTo>
                                              <a:pt x="370" y="416"/>
                                            </a:lnTo>
                                            <a:lnTo>
                                              <a:pt x="342" y="439"/>
                                            </a:lnTo>
                                            <a:lnTo>
                                              <a:pt x="314" y="456"/>
                                            </a:lnTo>
                                            <a:lnTo>
                                              <a:pt x="285" y="466"/>
                                            </a:lnTo>
                                            <a:lnTo>
                                              <a:pt x="256" y="470"/>
                                            </a:lnTo>
                                            <a:lnTo>
                                              <a:pt x="232" y="467"/>
                                            </a:lnTo>
                                            <a:lnTo>
                                              <a:pt x="209" y="461"/>
                                            </a:lnTo>
                                            <a:lnTo>
                                              <a:pt x="188" y="452"/>
                                            </a:lnTo>
                                            <a:lnTo>
                                              <a:pt x="169" y="441"/>
                                            </a:lnTo>
                                            <a:lnTo>
                                              <a:pt x="151" y="429"/>
                                            </a:lnTo>
                                            <a:lnTo>
                                              <a:pt x="136" y="416"/>
                                            </a:lnTo>
                                            <a:lnTo>
                                              <a:pt x="122" y="403"/>
                                            </a:lnTo>
                                            <a:lnTo>
                                              <a:pt x="70" y="352"/>
                                            </a:lnTo>
                                            <a:lnTo>
                                              <a:pt x="76" y="383"/>
                                            </a:lnTo>
                                            <a:lnTo>
                                              <a:pt x="87" y="413"/>
                                            </a:lnTo>
                                            <a:lnTo>
                                              <a:pt x="101" y="442"/>
                                            </a:lnTo>
                                            <a:lnTo>
                                              <a:pt x="121" y="471"/>
                                            </a:lnTo>
                                            <a:lnTo>
                                              <a:pt x="144" y="496"/>
                                            </a:lnTo>
                                            <a:lnTo>
                                              <a:pt x="170" y="517"/>
                                            </a:lnTo>
                                            <a:lnTo>
                                              <a:pt x="198" y="534"/>
                                            </a:lnTo>
                                            <a:lnTo>
                                              <a:pt x="228" y="545"/>
                                            </a:lnTo>
                                            <a:lnTo>
                                              <a:pt x="259" y="552"/>
                                            </a:lnTo>
                                            <a:lnTo>
                                              <a:pt x="301" y="558"/>
                                            </a:lnTo>
                                            <a:lnTo>
                                              <a:pt x="341" y="569"/>
                                            </a:lnTo>
                                            <a:lnTo>
                                              <a:pt x="379" y="583"/>
                                            </a:lnTo>
                                            <a:lnTo>
                                              <a:pt x="415" y="601"/>
                                            </a:lnTo>
                                            <a:lnTo>
                                              <a:pt x="450" y="624"/>
                                            </a:lnTo>
                                            <a:lnTo>
                                              <a:pt x="484" y="650"/>
                                            </a:lnTo>
                                            <a:lnTo>
                                              <a:pt x="517" y="681"/>
                                            </a:lnTo>
                                            <a:lnTo>
                                              <a:pt x="685" y="852"/>
                                            </a:lnTo>
                                            <a:lnTo>
                                              <a:pt x="855" y="1022"/>
                                            </a:lnTo>
                                            <a:lnTo>
                                              <a:pt x="1026" y="1189"/>
                                            </a:lnTo>
                                            <a:lnTo>
                                              <a:pt x="1068" y="1230"/>
                                            </a:lnTo>
                                            <a:lnTo>
                                              <a:pt x="1091" y="1251"/>
                                            </a:lnTo>
                                            <a:lnTo>
                                              <a:pt x="1113" y="1267"/>
                                            </a:lnTo>
                                            <a:lnTo>
                                              <a:pt x="1135" y="1279"/>
                                            </a:lnTo>
                                            <a:lnTo>
                                              <a:pt x="1155" y="1286"/>
                                            </a:lnTo>
                                            <a:lnTo>
                                              <a:pt x="1175" y="1288"/>
                                            </a:lnTo>
                                            <a:lnTo>
                                              <a:pt x="1198" y="1285"/>
                                            </a:lnTo>
                                            <a:lnTo>
                                              <a:pt x="1221" y="1276"/>
                                            </a:lnTo>
                                            <a:lnTo>
                                              <a:pt x="1245" y="1260"/>
                                            </a:lnTo>
                                            <a:lnTo>
                                              <a:pt x="1258" y="1249"/>
                                            </a:lnTo>
                                            <a:lnTo>
                                              <a:pt x="1271" y="1235"/>
                                            </a:lnTo>
                                            <a:lnTo>
                                              <a:pt x="1282" y="1219"/>
                                            </a:lnTo>
                                            <a:lnTo>
                                              <a:pt x="1290" y="1201"/>
                                            </a:lnTo>
                                            <a:lnTo>
                                              <a:pt x="1294" y="1180"/>
                                            </a:lnTo>
                                            <a:lnTo>
                                              <a:pt x="1292" y="1156"/>
                                            </a:lnTo>
                                            <a:lnTo>
                                              <a:pt x="1284" y="1131"/>
                                            </a:lnTo>
                                            <a:lnTo>
                                              <a:pt x="1270" y="1106"/>
                                            </a:lnTo>
                                            <a:lnTo>
                                              <a:pt x="1249" y="1082"/>
                                            </a:lnTo>
                                            <a:lnTo>
                                              <a:pt x="1108" y="939"/>
                                            </a:lnTo>
                                            <a:lnTo>
                                              <a:pt x="965" y="796"/>
                                            </a:lnTo>
                                            <a:lnTo>
                                              <a:pt x="804" y="635"/>
                                            </a:lnTo>
                                            <a:lnTo>
                                              <a:pt x="645" y="473"/>
                                            </a:lnTo>
                                            <a:lnTo>
                                              <a:pt x="627" y="453"/>
                                            </a:lnTo>
                                            <a:lnTo>
                                              <a:pt x="609" y="428"/>
                                            </a:lnTo>
                                            <a:lnTo>
                                              <a:pt x="593" y="400"/>
                                            </a:lnTo>
                                            <a:lnTo>
                                              <a:pt x="579" y="369"/>
                                            </a:lnTo>
                                            <a:lnTo>
                                              <a:pt x="570" y="334"/>
                                            </a:lnTo>
                                            <a:lnTo>
                                              <a:pt x="566" y="300"/>
                                            </a:lnTo>
                                            <a:lnTo>
                                              <a:pt x="562" y="263"/>
                                            </a:lnTo>
                                            <a:lnTo>
                                              <a:pt x="553" y="228"/>
                                            </a:lnTo>
                                            <a:lnTo>
                                              <a:pt x="540" y="195"/>
                                            </a:lnTo>
                                            <a:lnTo>
                                              <a:pt x="522" y="165"/>
                                            </a:lnTo>
                                            <a:lnTo>
                                              <a:pt x="500" y="139"/>
                                            </a:lnTo>
                                            <a:lnTo>
                                              <a:pt x="474" y="116"/>
                                            </a:lnTo>
                                            <a:lnTo>
                                              <a:pt x="445" y="97"/>
                                            </a:lnTo>
                                            <a:lnTo>
                                              <a:pt x="412" y="83"/>
                                            </a:lnTo>
                                            <a:lnTo>
                                              <a:pt x="378" y="73"/>
                                            </a:lnTo>
                                            <a:lnTo>
                                              <a:pt x="342" y="68"/>
                                            </a:lnTo>
                                            <a:close/>
                                            <a:moveTo>
                                              <a:pt x="327" y="0"/>
                                            </a:moveTo>
                                            <a:lnTo>
                                              <a:pt x="368" y="3"/>
                                            </a:lnTo>
                                            <a:lnTo>
                                              <a:pt x="407" y="10"/>
                                            </a:lnTo>
                                            <a:lnTo>
                                              <a:pt x="445" y="22"/>
                                            </a:lnTo>
                                            <a:lnTo>
                                              <a:pt x="480" y="39"/>
                                            </a:lnTo>
                                            <a:lnTo>
                                              <a:pt x="512" y="60"/>
                                            </a:lnTo>
                                            <a:lnTo>
                                              <a:pt x="541" y="84"/>
                                            </a:lnTo>
                                            <a:lnTo>
                                              <a:pt x="567" y="112"/>
                                            </a:lnTo>
                                            <a:lnTo>
                                              <a:pt x="589" y="144"/>
                                            </a:lnTo>
                                            <a:lnTo>
                                              <a:pt x="607" y="179"/>
                                            </a:lnTo>
                                            <a:lnTo>
                                              <a:pt x="620" y="216"/>
                                            </a:lnTo>
                                            <a:lnTo>
                                              <a:pt x="629" y="256"/>
                                            </a:lnTo>
                                            <a:lnTo>
                                              <a:pt x="633" y="298"/>
                                            </a:lnTo>
                                            <a:lnTo>
                                              <a:pt x="636" y="321"/>
                                            </a:lnTo>
                                            <a:lnTo>
                                              <a:pt x="642" y="343"/>
                                            </a:lnTo>
                                            <a:lnTo>
                                              <a:pt x="652" y="367"/>
                                            </a:lnTo>
                                            <a:lnTo>
                                              <a:pt x="664" y="389"/>
                                            </a:lnTo>
                                            <a:lnTo>
                                              <a:pt x="678" y="409"/>
                                            </a:lnTo>
                                            <a:lnTo>
                                              <a:pt x="693" y="426"/>
                                            </a:lnTo>
                                            <a:lnTo>
                                              <a:pt x="894" y="629"/>
                                            </a:lnTo>
                                            <a:lnTo>
                                              <a:pt x="1097" y="831"/>
                                            </a:lnTo>
                                            <a:lnTo>
                                              <a:pt x="1298" y="1035"/>
                                            </a:lnTo>
                                            <a:lnTo>
                                              <a:pt x="1322" y="1063"/>
                                            </a:lnTo>
                                            <a:lnTo>
                                              <a:pt x="1341" y="1092"/>
                                            </a:lnTo>
                                            <a:lnTo>
                                              <a:pt x="1353" y="1122"/>
                                            </a:lnTo>
                                            <a:lnTo>
                                              <a:pt x="1360" y="1152"/>
                                            </a:lnTo>
                                            <a:lnTo>
                                              <a:pt x="1362" y="1182"/>
                                            </a:lnTo>
                                            <a:lnTo>
                                              <a:pt x="1357" y="1211"/>
                                            </a:lnTo>
                                            <a:lnTo>
                                              <a:pt x="1348" y="1239"/>
                                            </a:lnTo>
                                            <a:lnTo>
                                              <a:pt x="1332" y="1265"/>
                                            </a:lnTo>
                                            <a:lnTo>
                                              <a:pt x="1312" y="1291"/>
                                            </a:lnTo>
                                            <a:lnTo>
                                              <a:pt x="1286" y="1314"/>
                                            </a:lnTo>
                                            <a:lnTo>
                                              <a:pt x="1259" y="1332"/>
                                            </a:lnTo>
                                            <a:lnTo>
                                              <a:pt x="1231" y="1345"/>
                                            </a:lnTo>
                                            <a:lnTo>
                                              <a:pt x="1203" y="1353"/>
                                            </a:lnTo>
                                            <a:lnTo>
                                              <a:pt x="1175" y="1356"/>
                                            </a:lnTo>
                                            <a:lnTo>
                                              <a:pt x="1145" y="1353"/>
                                            </a:lnTo>
                                            <a:lnTo>
                                              <a:pt x="1114" y="1343"/>
                                            </a:lnTo>
                                            <a:lnTo>
                                              <a:pt x="1083" y="1328"/>
                                            </a:lnTo>
                                            <a:lnTo>
                                              <a:pt x="1052" y="1306"/>
                                            </a:lnTo>
                                            <a:lnTo>
                                              <a:pt x="1020" y="1278"/>
                                            </a:lnTo>
                                            <a:lnTo>
                                              <a:pt x="835" y="1097"/>
                                            </a:lnTo>
                                            <a:lnTo>
                                              <a:pt x="651" y="914"/>
                                            </a:lnTo>
                                            <a:lnTo>
                                              <a:pt x="468" y="729"/>
                                            </a:lnTo>
                                            <a:lnTo>
                                              <a:pt x="442" y="703"/>
                                            </a:lnTo>
                                            <a:lnTo>
                                              <a:pt x="413" y="681"/>
                                            </a:lnTo>
                                            <a:lnTo>
                                              <a:pt x="385" y="662"/>
                                            </a:lnTo>
                                            <a:lnTo>
                                              <a:pt x="355" y="646"/>
                                            </a:lnTo>
                                            <a:lnTo>
                                              <a:pt x="323" y="634"/>
                                            </a:lnTo>
                                            <a:lnTo>
                                              <a:pt x="289" y="625"/>
                                            </a:lnTo>
                                            <a:lnTo>
                                              <a:pt x="252" y="619"/>
                                            </a:lnTo>
                                            <a:lnTo>
                                              <a:pt x="214" y="611"/>
                                            </a:lnTo>
                                            <a:lnTo>
                                              <a:pt x="178" y="599"/>
                                            </a:lnTo>
                                            <a:lnTo>
                                              <a:pt x="145" y="581"/>
                                            </a:lnTo>
                                            <a:lnTo>
                                              <a:pt x="114" y="560"/>
                                            </a:lnTo>
                                            <a:lnTo>
                                              <a:pt x="86" y="534"/>
                                            </a:lnTo>
                                            <a:lnTo>
                                              <a:pt x="62" y="505"/>
                                            </a:lnTo>
                                            <a:lnTo>
                                              <a:pt x="41" y="474"/>
                                            </a:lnTo>
                                            <a:lnTo>
                                              <a:pt x="24" y="440"/>
                                            </a:lnTo>
                                            <a:lnTo>
                                              <a:pt x="12" y="404"/>
                                            </a:lnTo>
                                            <a:lnTo>
                                              <a:pt x="4" y="366"/>
                                            </a:lnTo>
                                            <a:lnTo>
                                              <a:pt x="0" y="327"/>
                                            </a:lnTo>
                                            <a:lnTo>
                                              <a:pt x="2" y="289"/>
                                            </a:lnTo>
                                            <a:lnTo>
                                              <a:pt x="9" y="250"/>
                                            </a:lnTo>
                                            <a:lnTo>
                                              <a:pt x="22" y="212"/>
                                            </a:lnTo>
                                            <a:lnTo>
                                              <a:pt x="72" y="260"/>
                                            </a:lnTo>
                                            <a:lnTo>
                                              <a:pt x="121" y="307"/>
                                            </a:lnTo>
                                            <a:lnTo>
                                              <a:pt x="169" y="353"/>
                                            </a:lnTo>
                                            <a:lnTo>
                                              <a:pt x="188" y="371"/>
                                            </a:lnTo>
                                            <a:lnTo>
                                              <a:pt x="206" y="385"/>
                                            </a:lnTo>
                                            <a:lnTo>
                                              <a:pt x="223" y="394"/>
                                            </a:lnTo>
                                            <a:lnTo>
                                              <a:pt x="240" y="400"/>
                                            </a:lnTo>
                                            <a:lnTo>
                                              <a:pt x="256" y="402"/>
                                            </a:lnTo>
                                            <a:lnTo>
                                              <a:pt x="272" y="400"/>
                                            </a:lnTo>
                                            <a:lnTo>
                                              <a:pt x="289" y="393"/>
                                            </a:lnTo>
                                            <a:lnTo>
                                              <a:pt x="306" y="383"/>
                                            </a:lnTo>
                                            <a:lnTo>
                                              <a:pt x="323" y="368"/>
                                            </a:lnTo>
                                            <a:lnTo>
                                              <a:pt x="345" y="344"/>
                                            </a:lnTo>
                                            <a:lnTo>
                                              <a:pt x="363" y="325"/>
                                            </a:lnTo>
                                            <a:lnTo>
                                              <a:pt x="378" y="307"/>
                                            </a:lnTo>
                                            <a:lnTo>
                                              <a:pt x="389" y="291"/>
                                            </a:lnTo>
                                            <a:lnTo>
                                              <a:pt x="396" y="276"/>
                                            </a:lnTo>
                                            <a:lnTo>
                                              <a:pt x="400" y="263"/>
                                            </a:lnTo>
                                            <a:lnTo>
                                              <a:pt x="400" y="249"/>
                                            </a:lnTo>
                                            <a:lnTo>
                                              <a:pt x="397" y="236"/>
                                            </a:lnTo>
                                            <a:lnTo>
                                              <a:pt x="391" y="222"/>
                                            </a:lnTo>
                                            <a:lnTo>
                                              <a:pt x="381" y="208"/>
                                            </a:lnTo>
                                            <a:lnTo>
                                              <a:pt x="368" y="192"/>
                                            </a:lnTo>
                                            <a:lnTo>
                                              <a:pt x="352" y="175"/>
                                            </a:lnTo>
                                            <a:lnTo>
                                              <a:pt x="303" y="125"/>
                                            </a:lnTo>
                                            <a:lnTo>
                                              <a:pt x="254" y="75"/>
                                            </a:lnTo>
                                            <a:lnTo>
                                              <a:pt x="204" y="23"/>
                                            </a:lnTo>
                                            <a:lnTo>
                                              <a:pt x="246" y="10"/>
                                            </a:lnTo>
                                            <a:lnTo>
                                              <a:pt x="287" y="3"/>
                                            </a:lnTo>
                                            <a:lnTo>
                                              <a:pt x="327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bg1"/>
                                      </a:solidFill>
                                      <a:ln w="0">
                                        <a:noFill/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682112586" name="Skills icon symbol part 3" descr="Skills icon symbol part 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" y="49"/>
                                        <a:ext cx="34" cy="34"/>
                                      </a:xfrm>
                                      <a:custGeom>
                                        <a:avLst/>
                                        <a:gdLst>
                                          <a:gd name="T0" fmla="*/ 480 w 640"/>
                                          <a:gd name="T1" fmla="*/ 3 h 662"/>
                                          <a:gd name="T2" fmla="*/ 536 w 640"/>
                                          <a:gd name="T3" fmla="*/ 22 h 662"/>
                                          <a:gd name="T4" fmla="*/ 586 w 640"/>
                                          <a:gd name="T5" fmla="*/ 58 h 662"/>
                                          <a:gd name="T6" fmla="*/ 621 w 640"/>
                                          <a:gd name="T7" fmla="*/ 104 h 662"/>
                                          <a:gd name="T8" fmla="*/ 638 w 640"/>
                                          <a:gd name="T9" fmla="*/ 156 h 662"/>
                                          <a:gd name="T10" fmla="*/ 638 w 640"/>
                                          <a:gd name="T11" fmla="*/ 211 h 662"/>
                                          <a:gd name="T12" fmla="*/ 622 w 640"/>
                                          <a:gd name="T13" fmla="*/ 266 h 662"/>
                                          <a:gd name="T14" fmla="*/ 588 w 640"/>
                                          <a:gd name="T15" fmla="*/ 316 h 662"/>
                                          <a:gd name="T16" fmla="*/ 561 w 640"/>
                                          <a:gd name="T17" fmla="*/ 344 h 662"/>
                                          <a:gd name="T18" fmla="*/ 526 w 640"/>
                                          <a:gd name="T19" fmla="*/ 380 h 662"/>
                                          <a:gd name="T20" fmla="*/ 485 w 640"/>
                                          <a:gd name="T21" fmla="*/ 422 h 662"/>
                                          <a:gd name="T22" fmla="*/ 441 w 640"/>
                                          <a:gd name="T23" fmla="*/ 466 h 662"/>
                                          <a:gd name="T24" fmla="*/ 395 w 640"/>
                                          <a:gd name="T25" fmla="*/ 510 h 662"/>
                                          <a:gd name="T26" fmla="*/ 351 w 640"/>
                                          <a:gd name="T27" fmla="*/ 553 h 662"/>
                                          <a:gd name="T28" fmla="*/ 311 w 640"/>
                                          <a:gd name="T29" fmla="*/ 591 h 662"/>
                                          <a:gd name="T30" fmla="*/ 277 w 640"/>
                                          <a:gd name="T31" fmla="*/ 624 h 662"/>
                                          <a:gd name="T32" fmla="*/ 252 w 640"/>
                                          <a:gd name="T33" fmla="*/ 647 h 662"/>
                                          <a:gd name="T34" fmla="*/ 239 w 640"/>
                                          <a:gd name="T35" fmla="*/ 660 h 662"/>
                                          <a:gd name="T36" fmla="*/ 182 w 640"/>
                                          <a:gd name="T37" fmla="*/ 610 h 662"/>
                                          <a:gd name="T38" fmla="*/ 189 w 640"/>
                                          <a:gd name="T39" fmla="*/ 604 h 662"/>
                                          <a:gd name="T40" fmla="*/ 208 w 640"/>
                                          <a:gd name="T41" fmla="*/ 585 h 662"/>
                                          <a:gd name="T42" fmla="*/ 239 w 640"/>
                                          <a:gd name="T43" fmla="*/ 557 h 662"/>
                                          <a:gd name="T44" fmla="*/ 276 w 640"/>
                                          <a:gd name="T45" fmla="*/ 521 h 662"/>
                                          <a:gd name="T46" fmla="*/ 318 w 640"/>
                                          <a:gd name="T47" fmla="*/ 481 h 662"/>
                                          <a:gd name="T48" fmla="*/ 363 w 640"/>
                                          <a:gd name="T49" fmla="*/ 437 h 662"/>
                                          <a:gd name="T50" fmla="*/ 408 w 640"/>
                                          <a:gd name="T51" fmla="*/ 392 h 662"/>
                                          <a:gd name="T52" fmla="*/ 451 w 640"/>
                                          <a:gd name="T53" fmla="*/ 349 h 662"/>
                                          <a:gd name="T54" fmla="*/ 489 w 640"/>
                                          <a:gd name="T55" fmla="*/ 311 h 662"/>
                                          <a:gd name="T56" fmla="*/ 520 w 640"/>
                                          <a:gd name="T57" fmla="*/ 279 h 662"/>
                                          <a:gd name="T58" fmla="*/ 549 w 640"/>
                                          <a:gd name="T59" fmla="*/ 244 h 662"/>
                                          <a:gd name="T60" fmla="*/ 565 w 640"/>
                                          <a:gd name="T61" fmla="*/ 198 h 662"/>
                                          <a:gd name="T62" fmla="*/ 560 w 640"/>
                                          <a:gd name="T63" fmla="*/ 152 h 662"/>
                                          <a:gd name="T64" fmla="*/ 534 w 640"/>
                                          <a:gd name="T65" fmla="*/ 112 h 662"/>
                                          <a:gd name="T66" fmla="*/ 503 w 640"/>
                                          <a:gd name="T67" fmla="*/ 89 h 662"/>
                                          <a:gd name="T68" fmla="*/ 466 w 640"/>
                                          <a:gd name="T69" fmla="*/ 76 h 662"/>
                                          <a:gd name="T70" fmla="*/ 428 w 640"/>
                                          <a:gd name="T71" fmla="*/ 75 h 662"/>
                                          <a:gd name="T72" fmla="*/ 391 w 640"/>
                                          <a:gd name="T73" fmla="*/ 90 h 662"/>
                                          <a:gd name="T74" fmla="*/ 360 w 640"/>
                                          <a:gd name="T75" fmla="*/ 119 h 662"/>
                                          <a:gd name="T76" fmla="*/ 325 w 640"/>
                                          <a:gd name="T77" fmla="*/ 158 h 662"/>
                                          <a:gd name="T78" fmla="*/ 284 w 640"/>
                                          <a:gd name="T79" fmla="*/ 206 h 662"/>
                                          <a:gd name="T80" fmla="*/ 239 w 640"/>
                                          <a:gd name="T81" fmla="*/ 260 h 662"/>
                                          <a:gd name="T82" fmla="*/ 193 w 640"/>
                                          <a:gd name="T83" fmla="*/ 315 h 662"/>
                                          <a:gd name="T84" fmla="*/ 150 w 640"/>
                                          <a:gd name="T85" fmla="*/ 369 h 662"/>
                                          <a:gd name="T86" fmla="*/ 112 w 640"/>
                                          <a:gd name="T87" fmla="*/ 417 h 662"/>
                                          <a:gd name="T88" fmla="*/ 82 w 640"/>
                                          <a:gd name="T89" fmla="*/ 454 h 662"/>
                                          <a:gd name="T90" fmla="*/ 61 w 640"/>
                                          <a:gd name="T91" fmla="*/ 478 h 662"/>
                                          <a:gd name="T92" fmla="*/ 7 w 640"/>
                                          <a:gd name="T93" fmla="*/ 416 h 662"/>
                                          <a:gd name="T94" fmla="*/ 30 w 640"/>
                                          <a:gd name="T95" fmla="*/ 388 h 662"/>
                                          <a:gd name="T96" fmla="*/ 61 w 640"/>
                                          <a:gd name="T97" fmla="*/ 350 h 662"/>
                                          <a:gd name="T98" fmla="*/ 100 w 640"/>
                                          <a:gd name="T99" fmla="*/ 305 h 662"/>
                                          <a:gd name="T100" fmla="*/ 142 w 640"/>
                                          <a:gd name="T101" fmla="*/ 254 h 662"/>
                                          <a:gd name="T102" fmla="*/ 186 w 640"/>
                                          <a:gd name="T103" fmla="*/ 201 h 662"/>
                                          <a:gd name="T104" fmla="*/ 230 w 640"/>
                                          <a:gd name="T105" fmla="*/ 151 h 662"/>
                                          <a:gd name="T106" fmla="*/ 271 w 640"/>
                                          <a:gd name="T107" fmla="*/ 104 h 662"/>
                                          <a:gd name="T108" fmla="*/ 307 w 640"/>
                                          <a:gd name="T109" fmla="*/ 66 h 662"/>
                                          <a:gd name="T110" fmla="*/ 344 w 640"/>
                                          <a:gd name="T111" fmla="*/ 32 h 662"/>
                                          <a:gd name="T112" fmla="*/ 395 w 640"/>
                                          <a:gd name="T113" fmla="*/ 7 h 662"/>
                                          <a:gd name="T114" fmla="*/ 451 w 640"/>
                                          <a:gd name="T115" fmla="*/ 0 h 66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40" h="662">
                                            <a:moveTo>
                                              <a:pt x="451" y="0"/>
                                            </a:moveTo>
                                            <a:lnTo>
                                              <a:pt x="480" y="3"/>
                                            </a:lnTo>
                                            <a:lnTo>
                                              <a:pt x="508" y="10"/>
                                            </a:lnTo>
                                            <a:lnTo>
                                              <a:pt x="536" y="22"/>
                                            </a:lnTo>
                                            <a:lnTo>
                                              <a:pt x="562" y="38"/>
                                            </a:lnTo>
                                            <a:lnTo>
                                              <a:pt x="586" y="58"/>
                                            </a:lnTo>
                                            <a:lnTo>
                                              <a:pt x="606" y="80"/>
                                            </a:lnTo>
                                            <a:lnTo>
                                              <a:pt x="621" y="104"/>
                                            </a:lnTo>
                                            <a:lnTo>
                                              <a:pt x="631" y="129"/>
                                            </a:lnTo>
                                            <a:lnTo>
                                              <a:pt x="638" y="156"/>
                                            </a:lnTo>
                                            <a:lnTo>
                                              <a:pt x="640" y="183"/>
                                            </a:lnTo>
                                            <a:lnTo>
                                              <a:pt x="638" y="211"/>
                                            </a:lnTo>
                                            <a:lnTo>
                                              <a:pt x="632" y="239"/>
                                            </a:lnTo>
                                            <a:lnTo>
                                              <a:pt x="622" y="266"/>
                                            </a:lnTo>
                                            <a:lnTo>
                                              <a:pt x="607" y="291"/>
                                            </a:lnTo>
                                            <a:lnTo>
                                              <a:pt x="588" y="316"/>
                                            </a:lnTo>
                                            <a:lnTo>
                                              <a:pt x="576" y="329"/>
                                            </a:lnTo>
                                            <a:lnTo>
                                              <a:pt x="561" y="344"/>
                                            </a:lnTo>
                                            <a:lnTo>
                                              <a:pt x="545" y="361"/>
                                            </a:lnTo>
                                            <a:lnTo>
                                              <a:pt x="526" y="380"/>
                                            </a:lnTo>
                                            <a:lnTo>
                                              <a:pt x="506" y="401"/>
                                            </a:lnTo>
                                            <a:lnTo>
                                              <a:pt x="485" y="422"/>
                                            </a:lnTo>
                                            <a:lnTo>
                                              <a:pt x="463" y="444"/>
                                            </a:lnTo>
                                            <a:lnTo>
                                              <a:pt x="441" y="466"/>
                                            </a:lnTo>
                                            <a:lnTo>
                                              <a:pt x="418" y="488"/>
                                            </a:lnTo>
                                            <a:lnTo>
                                              <a:pt x="395" y="510"/>
                                            </a:lnTo>
                                            <a:lnTo>
                                              <a:pt x="373" y="532"/>
                                            </a:lnTo>
                                            <a:lnTo>
                                              <a:pt x="351" y="553"/>
                                            </a:lnTo>
                                            <a:lnTo>
                                              <a:pt x="330" y="573"/>
                                            </a:lnTo>
                                            <a:lnTo>
                                              <a:pt x="311" y="591"/>
                                            </a:lnTo>
                                            <a:lnTo>
                                              <a:pt x="293" y="608"/>
                                            </a:lnTo>
                                            <a:lnTo>
                                              <a:pt x="277" y="624"/>
                                            </a:lnTo>
                                            <a:lnTo>
                                              <a:pt x="263" y="637"/>
                                            </a:lnTo>
                                            <a:lnTo>
                                              <a:pt x="252" y="647"/>
                                            </a:lnTo>
                                            <a:lnTo>
                                              <a:pt x="244" y="655"/>
                                            </a:lnTo>
                                            <a:lnTo>
                                              <a:pt x="239" y="660"/>
                                            </a:lnTo>
                                            <a:lnTo>
                                              <a:pt x="237" y="662"/>
                                            </a:lnTo>
                                            <a:lnTo>
                                              <a:pt x="182" y="610"/>
                                            </a:lnTo>
                                            <a:lnTo>
                                              <a:pt x="183" y="609"/>
                                            </a:lnTo>
                                            <a:lnTo>
                                              <a:pt x="189" y="604"/>
                                            </a:lnTo>
                                            <a:lnTo>
                                              <a:pt x="197" y="596"/>
                                            </a:lnTo>
                                            <a:lnTo>
                                              <a:pt x="208" y="585"/>
                                            </a:lnTo>
                                            <a:lnTo>
                                              <a:pt x="222" y="572"/>
                                            </a:lnTo>
                                            <a:lnTo>
                                              <a:pt x="239" y="557"/>
                                            </a:lnTo>
                                            <a:lnTo>
                                              <a:pt x="256" y="540"/>
                                            </a:lnTo>
                                            <a:lnTo>
                                              <a:pt x="276" y="521"/>
                                            </a:lnTo>
                                            <a:lnTo>
                                              <a:pt x="296" y="501"/>
                                            </a:lnTo>
                                            <a:lnTo>
                                              <a:pt x="318" y="481"/>
                                            </a:lnTo>
                                            <a:lnTo>
                                              <a:pt x="340" y="459"/>
                                            </a:lnTo>
                                            <a:lnTo>
                                              <a:pt x="363" y="437"/>
                                            </a:lnTo>
                                            <a:lnTo>
                                              <a:pt x="386" y="415"/>
                                            </a:lnTo>
                                            <a:lnTo>
                                              <a:pt x="408" y="392"/>
                                            </a:lnTo>
                                            <a:lnTo>
                                              <a:pt x="430" y="370"/>
                                            </a:lnTo>
                                            <a:lnTo>
                                              <a:pt x="451" y="349"/>
                                            </a:lnTo>
                                            <a:lnTo>
                                              <a:pt x="471" y="330"/>
                                            </a:lnTo>
                                            <a:lnTo>
                                              <a:pt x="489" y="311"/>
                                            </a:lnTo>
                                            <a:lnTo>
                                              <a:pt x="506" y="294"/>
                                            </a:lnTo>
                                            <a:lnTo>
                                              <a:pt x="520" y="279"/>
                                            </a:lnTo>
                                            <a:lnTo>
                                              <a:pt x="532" y="265"/>
                                            </a:lnTo>
                                            <a:lnTo>
                                              <a:pt x="549" y="244"/>
                                            </a:lnTo>
                                            <a:lnTo>
                                              <a:pt x="560" y="221"/>
                                            </a:lnTo>
                                            <a:lnTo>
                                              <a:pt x="565" y="198"/>
                                            </a:lnTo>
                                            <a:lnTo>
                                              <a:pt x="565" y="174"/>
                                            </a:lnTo>
                                            <a:lnTo>
                                              <a:pt x="560" y="152"/>
                                            </a:lnTo>
                                            <a:lnTo>
                                              <a:pt x="550" y="131"/>
                                            </a:lnTo>
                                            <a:lnTo>
                                              <a:pt x="534" y="112"/>
                                            </a:lnTo>
                                            <a:lnTo>
                                              <a:pt x="519" y="99"/>
                                            </a:lnTo>
                                            <a:lnTo>
                                              <a:pt x="503" y="89"/>
                                            </a:lnTo>
                                            <a:lnTo>
                                              <a:pt x="485" y="81"/>
                                            </a:lnTo>
                                            <a:lnTo>
                                              <a:pt x="466" y="76"/>
                                            </a:lnTo>
                                            <a:lnTo>
                                              <a:pt x="447" y="74"/>
                                            </a:lnTo>
                                            <a:lnTo>
                                              <a:pt x="428" y="75"/>
                                            </a:lnTo>
                                            <a:lnTo>
                                              <a:pt x="409" y="81"/>
                                            </a:lnTo>
                                            <a:lnTo>
                                              <a:pt x="391" y="90"/>
                                            </a:lnTo>
                                            <a:lnTo>
                                              <a:pt x="374" y="104"/>
                                            </a:lnTo>
                                            <a:lnTo>
                                              <a:pt x="360" y="119"/>
                                            </a:lnTo>
                                            <a:lnTo>
                                              <a:pt x="343" y="137"/>
                                            </a:lnTo>
                                            <a:lnTo>
                                              <a:pt x="325" y="158"/>
                                            </a:lnTo>
                                            <a:lnTo>
                                              <a:pt x="305" y="181"/>
                                            </a:lnTo>
                                            <a:lnTo>
                                              <a:pt x="284" y="206"/>
                                            </a:lnTo>
                                            <a:lnTo>
                                              <a:pt x="262" y="233"/>
                                            </a:lnTo>
                                            <a:lnTo>
                                              <a:pt x="239" y="260"/>
                                            </a:lnTo>
                                            <a:lnTo>
                                              <a:pt x="216" y="288"/>
                                            </a:lnTo>
                                            <a:lnTo>
                                              <a:pt x="193" y="315"/>
                                            </a:lnTo>
                                            <a:lnTo>
                                              <a:pt x="171" y="342"/>
                                            </a:lnTo>
                                            <a:lnTo>
                                              <a:pt x="150" y="369"/>
                                            </a:lnTo>
                                            <a:lnTo>
                                              <a:pt x="130" y="393"/>
                                            </a:lnTo>
                                            <a:lnTo>
                                              <a:pt x="112" y="417"/>
                                            </a:lnTo>
                                            <a:lnTo>
                                              <a:pt x="96" y="437"/>
                                            </a:lnTo>
                                            <a:lnTo>
                                              <a:pt x="82" y="454"/>
                                            </a:lnTo>
                                            <a:lnTo>
                                              <a:pt x="70" y="468"/>
                                            </a:lnTo>
                                            <a:lnTo>
                                              <a:pt x="61" y="478"/>
                                            </a:lnTo>
                                            <a:lnTo>
                                              <a:pt x="0" y="424"/>
                                            </a:lnTo>
                                            <a:lnTo>
                                              <a:pt x="7" y="416"/>
                                            </a:lnTo>
                                            <a:lnTo>
                                              <a:pt x="17" y="404"/>
                                            </a:lnTo>
                                            <a:lnTo>
                                              <a:pt x="30" y="388"/>
                                            </a:lnTo>
                                            <a:lnTo>
                                              <a:pt x="45" y="370"/>
                                            </a:lnTo>
                                            <a:lnTo>
                                              <a:pt x="61" y="350"/>
                                            </a:lnTo>
                                            <a:lnTo>
                                              <a:pt x="80" y="328"/>
                                            </a:lnTo>
                                            <a:lnTo>
                                              <a:pt x="100" y="305"/>
                                            </a:lnTo>
                                            <a:lnTo>
                                              <a:pt x="120" y="280"/>
                                            </a:lnTo>
                                            <a:lnTo>
                                              <a:pt x="142" y="254"/>
                                            </a:lnTo>
                                            <a:lnTo>
                                              <a:pt x="164" y="228"/>
                                            </a:lnTo>
                                            <a:lnTo>
                                              <a:pt x="186" y="201"/>
                                            </a:lnTo>
                                            <a:lnTo>
                                              <a:pt x="208" y="176"/>
                                            </a:lnTo>
                                            <a:lnTo>
                                              <a:pt x="230" y="151"/>
                                            </a:lnTo>
                                            <a:lnTo>
                                              <a:pt x="252" y="127"/>
                                            </a:lnTo>
                                            <a:lnTo>
                                              <a:pt x="271" y="104"/>
                                            </a:lnTo>
                                            <a:lnTo>
                                              <a:pt x="290" y="84"/>
                                            </a:lnTo>
                                            <a:lnTo>
                                              <a:pt x="307" y="66"/>
                                            </a:lnTo>
                                            <a:lnTo>
                                              <a:pt x="321" y="51"/>
                                            </a:lnTo>
                                            <a:lnTo>
                                              <a:pt x="344" y="32"/>
                                            </a:lnTo>
                                            <a:lnTo>
                                              <a:pt x="369" y="17"/>
                                            </a:lnTo>
                                            <a:lnTo>
                                              <a:pt x="395" y="7"/>
                                            </a:lnTo>
                                            <a:lnTo>
                                              <a:pt x="423" y="1"/>
                                            </a:lnTo>
                                            <a:lnTo>
                                              <a:pt x="45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bg1"/>
                                      </a:solidFill>
                                      <a:ln w="0">
                                        <a:noFill/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501457639" name="Skills icon symbol part 4" descr="Skills icon symbol part 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2" y="93"/>
                                        <a:ext cx="30" cy="32"/>
                                      </a:xfrm>
                                      <a:custGeom>
                                        <a:avLst/>
                                        <a:gdLst>
                                          <a:gd name="T0" fmla="*/ 424 w 578"/>
                                          <a:gd name="T1" fmla="*/ 58 h 601"/>
                                          <a:gd name="T2" fmla="*/ 222 w 578"/>
                                          <a:gd name="T3" fmla="*/ 284 h 601"/>
                                          <a:gd name="T4" fmla="*/ 182 w 578"/>
                                          <a:gd name="T5" fmla="*/ 307 h 601"/>
                                          <a:gd name="T6" fmla="*/ 147 w 578"/>
                                          <a:gd name="T7" fmla="*/ 346 h 601"/>
                                          <a:gd name="T8" fmla="*/ 119 w 578"/>
                                          <a:gd name="T9" fmla="*/ 394 h 601"/>
                                          <a:gd name="T10" fmla="*/ 96 w 578"/>
                                          <a:gd name="T11" fmla="*/ 446 h 601"/>
                                          <a:gd name="T12" fmla="*/ 79 w 578"/>
                                          <a:gd name="T13" fmla="*/ 494 h 601"/>
                                          <a:gd name="T14" fmla="*/ 69 w 578"/>
                                          <a:gd name="T15" fmla="*/ 533 h 601"/>
                                          <a:gd name="T16" fmla="*/ 103 w 578"/>
                                          <a:gd name="T17" fmla="*/ 523 h 601"/>
                                          <a:gd name="T18" fmla="*/ 161 w 578"/>
                                          <a:gd name="T19" fmla="*/ 497 h 601"/>
                                          <a:gd name="T20" fmla="*/ 219 w 578"/>
                                          <a:gd name="T21" fmla="*/ 463 h 601"/>
                                          <a:gd name="T22" fmla="*/ 268 w 578"/>
                                          <a:gd name="T23" fmla="*/ 425 h 601"/>
                                          <a:gd name="T24" fmla="*/ 298 w 578"/>
                                          <a:gd name="T25" fmla="*/ 384 h 601"/>
                                          <a:gd name="T26" fmla="*/ 306 w 578"/>
                                          <a:gd name="T27" fmla="*/ 349 h 601"/>
                                          <a:gd name="T28" fmla="*/ 578 w 578"/>
                                          <a:gd name="T29" fmla="*/ 206 h 601"/>
                                          <a:gd name="T30" fmla="*/ 367 w 578"/>
                                          <a:gd name="T31" fmla="*/ 415 h 601"/>
                                          <a:gd name="T32" fmla="*/ 335 w 578"/>
                                          <a:gd name="T33" fmla="*/ 464 h 601"/>
                                          <a:gd name="T34" fmla="*/ 290 w 578"/>
                                          <a:gd name="T35" fmla="*/ 505 h 601"/>
                                          <a:gd name="T36" fmla="*/ 241 w 578"/>
                                          <a:gd name="T37" fmla="*/ 538 h 601"/>
                                          <a:gd name="T38" fmla="*/ 193 w 578"/>
                                          <a:gd name="T39" fmla="*/ 563 h 601"/>
                                          <a:gd name="T40" fmla="*/ 153 w 578"/>
                                          <a:gd name="T41" fmla="*/ 580 h 601"/>
                                          <a:gd name="T42" fmla="*/ 129 w 578"/>
                                          <a:gd name="T43" fmla="*/ 589 h 601"/>
                                          <a:gd name="T44" fmla="*/ 104 w 578"/>
                                          <a:gd name="T45" fmla="*/ 595 h 601"/>
                                          <a:gd name="T46" fmla="*/ 72 w 578"/>
                                          <a:gd name="T47" fmla="*/ 600 h 601"/>
                                          <a:gd name="T48" fmla="*/ 40 w 578"/>
                                          <a:gd name="T49" fmla="*/ 601 h 601"/>
                                          <a:gd name="T50" fmla="*/ 16 w 578"/>
                                          <a:gd name="T51" fmla="*/ 595 h 601"/>
                                          <a:gd name="T52" fmla="*/ 5 w 578"/>
                                          <a:gd name="T53" fmla="*/ 580 h 601"/>
                                          <a:gd name="T54" fmla="*/ 1 w 578"/>
                                          <a:gd name="T55" fmla="*/ 551 h 601"/>
                                          <a:gd name="T56" fmla="*/ 1 w 578"/>
                                          <a:gd name="T57" fmla="*/ 520 h 601"/>
                                          <a:gd name="T58" fmla="*/ 4 w 578"/>
                                          <a:gd name="T59" fmla="*/ 494 h 601"/>
                                          <a:gd name="T60" fmla="*/ 5 w 578"/>
                                          <a:gd name="T61" fmla="*/ 483 h 601"/>
                                          <a:gd name="T62" fmla="*/ 8 w 578"/>
                                          <a:gd name="T63" fmla="*/ 473 h 601"/>
                                          <a:gd name="T64" fmla="*/ 17 w 578"/>
                                          <a:gd name="T65" fmla="*/ 444 h 601"/>
                                          <a:gd name="T66" fmla="*/ 33 w 578"/>
                                          <a:gd name="T67" fmla="*/ 403 h 601"/>
                                          <a:gd name="T68" fmla="*/ 55 w 578"/>
                                          <a:gd name="T69" fmla="*/ 356 h 601"/>
                                          <a:gd name="T70" fmla="*/ 84 w 578"/>
                                          <a:gd name="T71" fmla="*/ 307 h 601"/>
                                          <a:gd name="T72" fmla="*/ 121 w 578"/>
                                          <a:gd name="T73" fmla="*/ 262 h 601"/>
                                          <a:gd name="T74" fmla="*/ 165 w 578"/>
                                          <a:gd name="T75" fmla="*/ 228 h 601"/>
                                          <a:gd name="T76" fmla="*/ 366 w 578"/>
                                          <a:gd name="T77" fmla="*/ 0 h 601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78" h="601">
                                            <a:moveTo>
                                              <a:pt x="366" y="0"/>
                                            </a:moveTo>
                                            <a:lnTo>
                                              <a:pt x="424" y="58"/>
                                            </a:lnTo>
                                            <a:lnTo>
                                              <a:pt x="232" y="281"/>
                                            </a:lnTo>
                                            <a:lnTo>
                                              <a:pt x="222" y="284"/>
                                            </a:lnTo>
                                            <a:lnTo>
                                              <a:pt x="201" y="293"/>
                                            </a:lnTo>
                                            <a:lnTo>
                                              <a:pt x="182" y="307"/>
                                            </a:lnTo>
                                            <a:lnTo>
                                              <a:pt x="164" y="325"/>
                                            </a:lnTo>
                                            <a:lnTo>
                                              <a:pt x="147" y="346"/>
                                            </a:lnTo>
                                            <a:lnTo>
                                              <a:pt x="132" y="369"/>
                                            </a:lnTo>
                                            <a:lnTo>
                                              <a:pt x="119" y="394"/>
                                            </a:lnTo>
                                            <a:lnTo>
                                              <a:pt x="106" y="420"/>
                                            </a:lnTo>
                                            <a:lnTo>
                                              <a:pt x="96" y="446"/>
                                            </a:lnTo>
                                            <a:lnTo>
                                              <a:pt x="87" y="471"/>
                                            </a:lnTo>
                                            <a:lnTo>
                                              <a:pt x="79" y="494"/>
                                            </a:lnTo>
                                            <a:lnTo>
                                              <a:pt x="73" y="515"/>
                                            </a:lnTo>
                                            <a:lnTo>
                                              <a:pt x="69" y="533"/>
                                            </a:lnTo>
                                            <a:lnTo>
                                              <a:pt x="77" y="533"/>
                                            </a:lnTo>
                                            <a:lnTo>
                                              <a:pt x="103" y="523"/>
                                            </a:lnTo>
                                            <a:lnTo>
                                              <a:pt x="132" y="511"/>
                                            </a:lnTo>
                                            <a:lnTo>
                                              <a:pt x="161" y="497"/>
                                            </a:lnTo>
                                            <a:lnTo>
                                              <a:pt x="191" y="481"/>
                                            </a:lnTo>
                                            <a:lnTo>
                                              <a:pt x="219" y="463"/>
                                            </a:lnTo>
                                            <a:lnTo>
                                              <a:pt x="245" y="445"/>
                                            </a:lnTo>
                                            <a:lnTo>
                                              <a:pt x="268" y="425"/>
                                            </a:lnTo>
                                            <a:lnTo>
                                              <a:pt x="286" y="405"/>
                                            </a:lnTo>
                                            <a:lnTo>
                                              <a:pt x="298" y="384"/>
                                            </a:lnTo>
                                            <a:lnTo>
                                              <a:pt x="304" y="363"/>
                                            </a:lnTo>
                                            <a:lnTo>
                                              <a:pt x="306" y="349"/>
                                            </a:lnTo>
                                            <a:lnTo>
                                              <a:pt x="519" y="146"/>
                                            </a:lnTo>
                                            <a:lnTo>
                                              <a:pt x="578" y="206"/>
                                            </a:lnTo>
                                            <a:lnTo>
                                              <a:pt x="376" y="387"/>
                                            </a:lnTo>
                                            <a:lnTo>
                                              <a:pt x="367" y="415"/>
                                            </a:lnTo>
                                            <a:lnTo>
                                              <a:pt x="353" y="440"/>
                                            </a:lnTo>
                                            <a:lnTo>
                                              <a:pt x="335" y="464"/>
                                            </a:lnTo>
                                            <a:lnTo>
                                              <a:pt x="314" y="485"/>
                                            </a:lnTo>
                                            <a:lnTo>
                                              <a:pt x="290" y="505"/>
                                            </a:lnTo>
                                            <a:lnTo>
                                              <a:pt x="266" y="523"/>
                                            </a:lnTo>
                                            <a:lnTo>
                                              <a:pt x="241" y="538"/>
                                            </a:lnTo>
                                            <a:lnTo>
                                              <a:pt x="216" y="552"/>
                                            </a:lnTo>
                                            <a:lnTo>
                                              <a:pt x="193" y="563"/>
                                            </a:lnTo>
                                            <a:lnTo>
                                              <a:pt x="172" y="573"/>
                                            </a:lnTo>
                                            <a:lnTo>
                                              <a:pt x="153" y="580"/>
                                            </a:lnTo>
                                            <a:lnTo>
                                              <a:pt x="139" y="586"/>
                                            </a:lnTo>
                                            <a:lnTo>
                                              <a:pt x="129" y="589"/>
                                            </a:lnTo>
                                            <a:lnTo>
                                              <a:pt x="118" y="592"/>
                                            </a:lnTo>
                                            <a:lnTo>
                                              <a:pt x="104" y="595"/>
                                            </a:lnTo>
                                            <a:lnTo>
                                              <a:pt x="88" y="598"/>
                                            </a:lnTo>
                                            <a:lnTo>
                                              <a:pt x="72" y="600"/>
                                            </a:lnTo>
                                            <a:lnTo>
                                              <a:pt x="55" y="601"/>
                                            </a:lnTo>
                                            <a:lnTo>
                                              <a:pt x="40" y="601"/>
                                            </a:lnTo>
                                            <a:lnTo>
                                              <a:pt x="27" y="599"/>
                                            </a:lnTo>
                                            <a:lnTo>
                                              <a:pt x="16" y="595"/>
                                            </a:lnTo>
                                            <a:lnTo>
                                              <a:pt x="10" y="590"/>
                                            </a:lnTo>
                                            <a:lnTo>
                                              <a:pt x="5" y="580"/>
                                            </a:lnTo>
                                            <a:lnTo>
                                              <a:pt x="2" y="566"/>
                                            </a:lnTo>
                                            <a:lnTo>
                                              <a:pt x="1" y="551"/>
                                            </a:lnTo>
                                            <a:lnTo>
                                              <a:pt x="0" y="535"/>
                                            </a:lnTo>
                                            <a:lnTo>
                                              <a:pt x="1" y="520"/>
                                            </a:lnTo>
                                            <a:lnTo>
                                              <a:pt x="2" y="505"/>
                                            </a:lnTo>
                                            <a:lnTo>
                                              <a:pt x="4" y="494"/>
                                            </a:lnTo>
                                            <a:lnTo>
                                              <a:pt x="5" y="486"/>
                                            </a:lnTo>
                                            <a:lnTo>
                                              <a:pt x="5" y="483"/>
                                            </a:lnTo>
                                            <a:lnTo>
                                              <a:pt x="6" y="481"/>
                                            </a:lnTo>
                                            <a:lnTo>
                                              <a:pt x="8" y="473"/>
                                            </a:lnTo>
                                            <a:lnTo>
                                              <a:pt x="12" y="460"/>
                                            </a:lnTo>
                                            <a:lnTo>
                                              <a:pt x="17" y="444"/>
                                            </a:lnTo>
                                            <a:lnTo>
                                              <a:pt x="24" y="425"/>
                                            </a:lnTo>
                                            <a:lnTo>
                                              <a:pt x="33" y="403"/>
                                            </a:lnTo>
                                            <a:lnTo>
                                              <a:pt x="43" y="380"/>
                                            </a:lnTo>
                                            <a:lnTo>
                                              <a:pt x="55" y="356"/>
                                            </a:lnTo>
                                            <a:lnTo>
                                              <a:pt x="69" y="331"/>
                                            </a:lnTo>
                                            <a:lnTo>
                                              <a:pt x="84" y="307"/>
                                            </a:lnTo>
                                            <a:lnTo>
                                              <a:pt x="102" y="284"/>
                                            </a:lnTo>
                                            <a:lnTo>
                                              <a:pt x="121" y="262"/>
                                            </a:lnTo>
                                            <a:lnTo>
                                              <a:pt x="142" y="243"/>
                                            </a:lnTo>
                                            <a:lnTo>
                                              <a:pt x="165" y="228"/>
                                            </a:lnTo>
                                            <a:lnTo>
                                              <a:pt x="189" y="216"/>
                                            </a:lnTo>
                                            <a:lnTo>
                                              <a:pt x="36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bg1"/>
                                      </a:solidFill>
                                      <a:ln w="0">
                                        <a:noFill/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173AD28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F5zxZpwIQAAmM0AAA4A&#10;AAAAAAAAAAAAAAAALgIAAGRycy9lMm9Eb2MueG1sUEsBAi0AFAAGAAgAAAAhABhq7IfZAAAAAwEA&#10;AA8AAAAAAAAAAAAAAAAAyiMAAGRycy9kb3ducmV2LnhtbFBLBQYAAAAABAAEAPMAAADQJAAAAAA=&#10;">
      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      </v:shape>
      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" path="m35,l49,2r11,8l67,21r3,14l67,48,60,60,49,67,35,70,21,67,10,60,3,48,,35,3,21,10,10,21,2,35,xe" fillcolor="white [3212]" stroked="f" strokeweight="0">
                              <v:path arrowok="t" o:connecttype="custom" o:connectlocs="2,0;3,0;3,1;4,1;4,2;4,3;3,3;3,4;2,4;1,4;1,3;0,3;0,2;0,1;1,1;1,0;2,0" o:connectangles="0,0,0,0,0,0,0,0,0,0,0,0,0,0,0,0,0"/>
                            </v:shape>
      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      <o:lock v:ext="edit" verticies="t"/>
                            </v:shape>
      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      </v:shape>
      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8649" w:type="dxa"/>
                </w:tcPr>
                <w:p w14:paraId="78494DF5" w14:textId="77777777" w:rsidR="00054FF3" w:rsidRPr="00565B06" w:rsidRDefault="00054FF3" w:rsidP="00054FF3">
                  <w:pPr>
                    <w:pStyle w:val="Heading1"/>
                  </w:pPr>
                  <w:r>
                    <w:t xml:space="preserve">Certification </w:t>
                  </w:r>
                </w:p>
              </w:tc>
            </w:tr>
          </w:tbl>
          <w:p w14:paraId="5F3078F3" w14:textId="0F8FB284" w:rsidR="00054FF3" w:rsidRPr="00EC468B" w:rsidRDefault="00054FF3" w:rsidP="00054FF3">
            <w:pPr>
              <w:pStyle w:val="ListParagraph"/>
              <w:numPr>
                <w:ilvl w:val="0"/>
                <w:numId w:val="30"/>
              </w:numPr>
            </w:pPr>
            <w:r>
              <w:rPr>
                <w:rFonts w:ascii="Segoe UI" w:hAnsi="Segoe UI" w:cs="Segoe UI"/>
                <w:color w:val="0F0F0F"/>
              </w:rPr>
              <w:t xml:space="preserve">Data science masters </w:t>
            </w:r>
            <w:r w:rsidR="00EC468B">
              <w:rPr>
                <w:rFonts w:ascii="Segoe UI" w:hAnsi="Segoe UI" w:cs="Segoe UI"/>
                <w:color w:val="0F0F0F"/>
              </w:rPr>
              <w:t>–</w:t>
            </w:r>
            <w:r>
              <w:rPr>
                <w:rFonts w:ascii="Segoe UI" w:hAnsi="Segoe UI" w:cs="Segoe UI"/>
                <w:color w:val="0F0F0F"/>
              </w:rPr>
              <w:t xml:space="preserve"> PWSKILLS</w:t>
            </w:r>
            <w:r w:rsidR="00EC468B">
              <w:rPr>
                <w:rFonts w:ascii="Segoe UI" w:hAnsi="Segoe UI" w:cs="Segoe UI"/>
                <w:color w:val="0F0F0F"/>
              </w:rPr>
              <w:t xml:space="preserve"> - Ongoing</w:t>
            </w:r>
          </w:p>
          <w:p w14:paraId="22EF662A" w14:textId="57044D02" w:rsidR="00EC468B" w:rsidRDefault="00EC468B" w:rsidP="00054FF3">
            <w:pPr>
              <w:pStyle w:val="ListParagraph"/>
              <w:numPr>
                <w:ilvl w:val="0"/>
                <w:numId w:val="30"/>
              </w:numPr>
            </w:pPr>
            <w:r w:rsidRPr="00EC468B">
              <w:t>Data Science Noob to Pro Max Batch</w:t>
            </w:r>
            <w:r>
              <w:t xml:space="preserve"> - 5 Minutes Engineering by Shridhar</w:t>
            </w:r>
          </w:p>
          <w:p w14:paraId="7D5E93B3" w14:textId="4BCB9A53" w:rsidR="00EC468B" w:rsidRPr="00565B06" w:rsidRDefault="00EC468B" w:rsidP="00054FF3">
            <w:pPr>
              <w:pStyle w:val="ListParagraph"/>
              <w:numPr>
                <w:ilvl w:val="0"/>
                <w:numId w:val="30"/>
              </w:numPr>
            </w:pPr>
            <w:r>
              <w:t xml:space="preserve">Data science Internship - </w:t>
            </w:r>
            <w:proofErr w:type="spellStart"/>
            <w:r>
              <w:t>Innomatics</w:t>
            </w:r>
            <w:proofErr w:type="spellEnd"/>
            <w:r>
              <w:t xml:space="preserve"> Research Labs - Ongoing</w:t>
            </w:r>
          </w:p>
          <w:p w14:paraId="10F6D7A7" w14:textId="77E24F94" w:rsidR="00054FF3" w:rsidRPr="00054FF3" w:rsidRDefault="00054FF3" w:rsidP="00054FF3">
            <w:pPr>
              <w:pStyle w:val="ListParagraph"/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0A54FCCF" w14:textId="77777777" w:rsidTr="00044338">
        <w:tc>
          <w:tcPr>
            <w:tcW w:w="725" w:type="dxa"/>
            <w:tcMar>
              <w:right w:w="216" w:type="dxa"/>
            </w:tcMar>
            <w:vAlign w:val="bottom"/>
          </w:tcPr>
          <w:p w14:paraId="14015331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288CD72" wp14:editId="253E4198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125634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11E1465C" w14:textId="380351C8" w:rsidR="00143224" w:rsidRPr="00565B06" w:rsidRDefault="00054FF3" w:rsidP="00AD6216">
            <w:pPr>
              <w:pStyle w:val="Heading1"/>
            </w:pPr>
            <w:r>
              <w:t xml:space="preserve">Soft </w:t>
            </w:r>
            <w:sdt>
              <w:sdtPr>
                <w:alias w:val="Skills:"/>
                <w:tag w:val="Skills:"/>
                <w:id w:val="-925109897"/>
                <w:placeholder>
                  <w:docPart w:val="2F646A42B0D141A68DD4C05A7C3D120F"/>
                </w:placeholder>
                <w:temporary/>
                <w:showingPlcHdr/>
                <w15:appearance w15:val="hidden"/>
              </w:sdtPr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8640"/>
      </w:tblGrid>
      <w:tr w:rsidR="00044338" w:rsidRPr="00565B06" w14:paraId="66D63D9F" w14:textId="77777777" w:rsidTr="00044338">
        <w:tc>
          <w:tcPr>
            <w:tcW w:w="9072" w:type="dxa"/>
          </w:tcPr>
          <w:p w14:paraId="353E194F" w14:textId="77777777" w:rsidR="00044338" w:rsidRPr="00044338" w:rsidRDefault="00044338" w:rsidP="00BC2108">
            <w:pPr>
              <w:pStyle w:val="ListBullet"/>
              <w:numPr>
                <w:ilvl w:val="0"/>
                <w:numId w:val="18"/>
              </w:numPr>
              <w:textAlignment w:val="baseline"/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</w:pPr>
            <w:r w:rsidRPr="00044338">
              <w:rPr>
                <w:rFonts w:asciiTheme="majorHAnsi" w:eastAsia="Times New Roman" w:hAnsiTheme="majorHAnsi" w:cstheme="majorHAnsi"/>
                <w:color w:val="000000"/>
                <w:bdr w:val="none" w:sz="0" w:space="0" w:color="auto" w:frame="1"/>
                <w:lang w:val="en-IN" w:eastAsia="en-IN"/>
              </w:rPr>
              <w:t>Excellent oral and written communication skills, the ability to communicate with others clearly and concisely.</w:t>
            </w:r>
          </w:p>
          <w:p w14:paraId="0E235D90" w14:textId="2BFD7354" w:rsidR="00044338" w:rsidRPr="00044338" w:rsidRDefault="00044338" w:rsidP="00BC2108">
            <w:pPr>
              <w:pStyle w:val="ListBullet"/>
              <w:numPr>
                <w:ilvl w:val="0"/>
                <w:numId w:val="18"/>
              </w:numPr>
              <w:textAlignment w:val="baseline"/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</w:pPr>
            <w:r w:rsidRPr="00044338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Ability to do research and perform detailed tasks.</w:t>
            </w:r>
          </w:p>
          <w:p w14:paraId="53D5C364" w14:textId="77777777" w:rsidR="00044338" w:rsidRPr="008C070E" w:rsidRDefault="00044338" w:rsidP="008C070E">
            <w:pPr>
              <w:pStyle w:val="public-draftstyledefault-unorderedlistitem"/>
              <w:numPr>
                <w:ilvl w:val="0"/>
                <w:numId w:val="18"/>
              </w:numPr>
              <w:spacing w:before="0" w:after="0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8C070E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Strong analytical skills.</w:t>
            </w:r>
          </w:p>
          <w:p w14:paraId="5743A554" w14:textId="3D1DC781" w:rsidR="00DD1199" w:rsidRPr="002E1C44" w:rsidRDefault="00044338" w:rsidP="002E1C44">
            <w:pPr>
              <w:pStyle w:val="public-draftstyledefault-unorderedlistitem"/>
              <w:numPr>
                <w:ilvl w:val="0"/>
                <w:numId w:val="18"/>
              </w:numPr>
              <w:spacing w:before="0" w:after="0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8C070E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Maintains positive working relationships with others.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19A37C9B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4406DCE5" w14:textId="77777777"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0671A04" wp14:editId="6E5DF553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7FA984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m+TpxAAAIl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565518C1" w14:textId="77777777" w:rsidR="00AC7C34" w:rsidRPr="00565B06" w:rsidRDefault="00000000" w:rsidP="00AD6216">
            <w:pPr>
              <w:pStyle w:val="Heading1"/>
            </w:pPr>
            <w:sdt>
              <w:sdtPr>
                <w:alias w:val="Activities:"/>
                <w:tag w:val="Activities:"/>
                <w:id w:val="-2061776476"/>
                <w:placeholder>
                  <w:docPart w:val="64F610FD8E8D4A509AE3C073A4BDB319"/>
                </w:placeholder>
                <w:temporary/>
                <w:showingPlcHdr/>
                <w15:appearance w15:val="hidden"/>
              </w:sdtPr>
              <w:sdtContent>
                <w:r w:rsidR="00AC7C34" w:rsidRPr="00565B06">
                  <w:t>Activities</w:t>
                </w:r>
              </w:sdtContent>
            </w:sdt>
          </w:p>
        </w:tc>
      </w:tr>
    </w:tbl>
    <w:p w14:paraId="10F3A321" w14:textId="690A5345" w:rsidR="008C070E" w:rsidRPr="008C070E" w:rsidRDefault="008C070E" w:rsidP="008C070E">
      <w:pPr>
        <w:pStyle w:val="ListParagraph"/>
        <w:numPr>
          <w:ilvl w:val="0"/>
          <w:numId w:val="25"/>
        </w:numP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val="en-IN"/>
        </w:rPr>
      </w:pPr>
      <w:r w:rsidRPr="008C070E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val="en-IN"/>
        </w:rPr>
        <w:t>Director at Rotaract Club, Aug 2018 - Jun2020</w:t>
      </w:r>
    </w:p>
    <w:p w14:paraId="243CAC28" w14:textId="7CE6AD4C" w:rsidR="008C070E" w:rsidRPr="002E1C44" w:rsidRDefault="008C070E" w:rsidP="008C070E">
      <w:pPr>
        <w:pStyle w:val="ListParagraph"/>
        <w:numPr>
          <w:ilvl w:val="0"/>
          <w:numId w:val="25"/>
        </w:numP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val="en-IN"/>
        </w:rPr>
      </w:pPr>
      <w:r w:rsidRPr="008C070E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val="en-IN"/>
        </w:rPr>
        <w:t xml:space="preserve">‘Yellow Belt’ in Karate, by All India </w:t>
      </w:r>
      <w:proofErr w:type="spellStart"/>
      <w:r w:rsidRPr="008C070E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val="en-IN"/>
        </w:rPr>
        <w:t>Gojukai</w:t>
      </w:r>
      <w:proofErr w:type="spellEnd"/>
      <w:r w:rsidRPr="008C070E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val="en-IN"/>
        </w:rPr>
        <w:t xml:space="preserve"> Karate – Do, Dec 2008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8C070E" w:rsidRPr="00565B06" w14:paraId="4F77851C" w14:textId="77777777" w:rsidTr="00492CED">
        <w:tc>
          <w:tcPr>
            <w:tcW w:w="725" w:type="dxa"/>
            <w:tcMar>
              <w:right w:w="216" w:type="dxa"/>
            </w:tcMar>
            <w:vAlign w:val="bottom"/>
          </w:tcPr>
          <w:p w14:paraId="2D2F971F" w14:textId="77777777" w:rsidR="008C070E" w:rsidRPr="00565B06" w:rsidRDefault="008C070E" w:rsidP="00492CED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73A4FE6" wp14:editId="53180465">
                      <wp:extent cx="274320" cy="274320"/>
                      <wp:effectExtent l="0" t="0" r="0" b="0"/>
                      <wp:docPr id="12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AD645A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NieqBAAAIl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ch4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L&#10;68OX8APk5h8AAP//AwBQSwECLQAUAAYACAAAACEA2+H2y+4AAACFAQAAEwAAAAAAAAAAAAAAAAAA&#10;AAAAW0NvbnRlbnRfVHlwZXNdLnhtbFBLAQItABQABgAIAAAAIQBa9CxbvwAAABUBAAALAAAAAAAA&#10;AAAAAAAAAB8BAABfcmVscy8ucmVsc1BLAQItABQABgAIAAAAIQDRrch4vwAAANsAAAAPAAAAAAAA&#10;AAAAAAAAAAcCAABkcnMvZG93bnJldi54bWxQSwUGAAAAAAMAAwC3AAAA8wIA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15C55C6D" w14:textId="1B4767E0" w:rsidR="008C070E" w:rsidRPr="00565B06" w:rsidRDefault="008C070E" w:rsidP="00492CED">
            <w:pPr>
              <w:pStyle w:val="Heading1"/>
            </w:pPr>
            <w:r>
              <w:t>Languages</w:t>
            </w:r>
          </w:p>
        </w:tc>
      </w:tr>
    </w:tbl>
    <w:p w14:paraId="41B9D380" w14:textId="38934428" w:rsidR="008C070E" w:rsidRPr="002E1C44" w:rsidRDefault="008C070E" w:rsidP="008C070E">
      <w:pP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val="en-IN" w:eastAsia="en-IN"/>
        </w:rPr>
      </w:pPr>
      <w:r w:rsidRPr="008C070E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val="en-IN" w:eastAsia="en-IN"/>
        </w:rPr>
        <w:t>English, Hindi, Gujarati, Marathi (</w:t>
      </w:r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val="en-IN" w:eastAsia="en-IN"/>
        </w:rPr>
        <w:t xml:space="preserve">Proficient </w:t>
      </w:r>
      <w:r w:rsidRPr="008C070E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val="en-IN" w:eastAsia="en-IN"/>
        </w:rPr>
        <w:t>Read/Write/Speak)</w:t>
      </w:r>
    </w:p>
    <w:sectPr w:rsidR="008C070E" w:rsidRPr="002E1C44" w:rsidSect="008B779A">
      <w:footerReference w:type="default" r:id="rId11"/>
      <w:headerReference w:type="first" r:id="rId12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7BF25F" w14:textId="77777777" w:rsidR="008B779A" w:rsidRDefault="008B779A" w:rsidP="00F534FB">
      <w:pPr>
        <w:spacing w:after="0"/>
      </w:pPr>
      <w:r>
        <w:separator/>
      </w:r>
    </w:p>
  </w:endnote>
  <w:endnote w:type="continuationSeparator" w:id="0">
    <w:p w14:paraId="1524CEE3" w14:textId="77777777" w:rsidR="008B779A" w:rsidRDefault="008B779A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40EEEA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3F6C20" w14:textId="77777777" w:rsidR="008B779A" w:rsidRDefault="008B779A" w:rsidP="00F534FB">
      <w:pPr>
        <w:spacing w:after="0"/>
      </w:pPr>
      <w:r>
        <w:separator/>
      </w:r>
    </w:p>
  </w:footnote>
  <w:footnote w:type="continuationSeparator" w:id="0">
    <w:p w14:paraId="204E7DC5" w14:textId="77777777" w:rsidR="008B779A" w:rsidRDefault="008B779A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CBEFFB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4F55D0E" wp14:editId="33FFCD89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17BFE36" id="Rectangle 1" o:spid="_x0000_s1026" alt="&quot;&quot;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A754DB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683FA8"/>
    <w:multiLevelType w:val="multilevel"/>
    <w:tmpl w:val="B8427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0D86BB2"/>
    <w:multiLevelType w:val="multilevel"/>
    <w:tmpl w:val="CC0A2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23701A0"/>
    <w:multiLevelType w:val="hybridMultilevel"/>
    <w:tmpl w:val="F5E4C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EB44BA"/>
    <w:multiLevelType w:val="multilevel"/>
    <w:tmpl w:val="D1B6C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0AF5533"/>
    <w:multiLevelType w:val="multilevel"/>
    <w:tmpl w:val="7DD01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C996CED"/>
    <w:multiLevelType w:val="hybridMultilevel"/>
    <w:tmpl w:val="12C0B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642FEA"/>
    <w:multiLevelType w:val="multilevel"/>
    <w:tmpl w:val="9DD4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F0717A3"/>
    <w:multiLevelType w:val="multilevel"/>
    <w:tmpl w:val="F6A6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7936A71"/>
    <w:multiLevelType w:val="hybridMultilevel"/>
    <w:tmpl w:val="9DBCB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036834"/>
    <w:multiLevelType w:val="multilevel"/>
    <w:tmpl w:val="C5AAC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8E43498"/>
    <w:multiLevelType w:val="multilevel"/>
    <w:tmpl w:val="B00C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DC30500"/>
    <w:multiLevelType w:val="multilevel"/>
    <w:tmpl w:val="FC80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3687827">
    <w:abstractNumId w:val="9"/>
  </w:num>
  <w:num w:numId="2" w16cid:durableId="445852448">
    <w:abstractNumId w:val="9"/>
    <w:lvlOverride w:ilvl="0">
      <w:startOverride w:val="1"/>
    </w:lvlOverride>
  </w:num>
  <w:num w:numId="3" w16cid:durableId="1124344496">
    <w:abstractNumId w:val="10"/>
  </w:num>
  <w:num w:numId="4" w16cid:durableId="1727101610">
    <w:abstractNumId w:val="16"/>
  </w:num>
  <w:num w:numId="5" w16cid:durableId="1752700254">
    <w:abstractNumId w:val="8"/>
  </w:num>
  <w:num w:numId="6" w16cid:durableId="491681933">
    <w:abstractNumId w:val="7"/>
  </w:num>
  <w:num w:numId="7" w16cid:durableId="950671266">
    <w:abstractNumId w:val="6"/>
  </w:num>
  <w:num w:numId="8" w16cid:durableId="1185486173">
    <w:abstractNumId w:val="5"/>
  </w:num>
  <w:num w:numId="9" w16cid:durableId="286594974">
    <w:abstractNumId w:val="4"/>
  </w:num>
  <w:num w:numId="10" w16cid:durableId="1916863661">
    <w:abstractNumId w:val="3"/>
  </w:num>
  <w:num w:numId="11" w16cid:durableId="1008826127">
    <w:abstractNumId w:val="2"/>
  </w:num>
  <w:num w:numId="12" w16cid:durableId="1351371749">
    <w:abstractNumId w:val="1"/>
  </w:num>
  <w:num w:numId="13" w16cid:durableId="133573281">
    <w:abstractNumId w:val="0"/>
  </w:num>
  <w:num w:numId="14" w16cid:durableId="1639604276">
    <w:abstractNumId w:val="15"/>
  </w:num>
  <w:num w:numId="15" w16cid:durableId="1677613908">
    <w:abstractNumId w:val="12"/>
  </w:num>
  <w:num w:numId="16" w16cid:durableId="195700197">
    <w:abstractNumId w:val="23"/>
  </w:num>
  <w:num w:numId="17" w16cid:durableId="929696307">
    <w:abstractNumId w:val="24"/>
  </w:num>
  <w:num w:numId="18" w16cid:durableId="2057779149">
    <w:abstractNumId w:val="20"/>
  </w:num>
  <w:num w:numId="19" w16cid:durableId="212473014">
    <w:abstractNumId w:val="17"/>
  </w:num>
  <w:num w:numId="20" w16cid:durableId="807819036">
    <w:abstractNumId w:val="25"/>
  </w:num>
  <w:num w:numId="21" w16cid:durableId="355887432">
    <w:abstractNumId w:val="13"/>
  </w:num>
  <w:num w:numId="22" w16cid:durableId="1797673554">
    <w:abstractNumId w:val="18"/>
  </w:num>
  <w:num w:numId="23" w16cid:durableId="311299796">
    <w:abstractNumId w:val="11"/>
  </w:num>
  <w:num w:numId="24" w16cid:durableId="1312711580">
    <w:abstractNumId w:val="21"/>
  </w:num>
  <w:num w:numId="25" w16cid:durableId="1137606078">
    <w:abstractNumId w:val="14"/>
  </w:num>
  <w:num w:numId="26" w16cid:durableId="453717112">
    <w:abstractNumId w:val="19"/>
  </w:num>
  <w:num w:numId="27" w16cid:durableId="942231158">
    <w:abstractNumId w:val="9"/>
  </w:num>
  <w:num w:numId="28" w16cid:durableId="401949495">
    <w:abstractNumId w:val="9"/>
  </w:num>
  <w:num w:numId="29" w16cid:durableId="912423445">
    <w:abstractNumId w:val="9"/>
  </w:num>
  <w:num w:numId="30" w16cid:durableId="161351059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0E"/>
    <w:rsid w:val="00002750"/>
    <w:rsid w:val="00004D4E"/>
    <w:rsid w:val="00011895"/>
    <w:rsid w:val="00013818"/>
    <w:rsid w:val="00024730"/>
    <w:rsid w:val="000348ED"/>
    <w:rsid w:val="00040CF1"/>
    <w:rsid w:val="0004158B"/>
    <w:rsid w:val="00044338"/>
    <w:rsid w:val="000443F7"/>
    <w:rsid w:val="000465B5"/>
    <w:rsid w:val="00051DFD"/>
    <w:rsid w:val="00054FF3"/>
    <w:rsid w:val="00056FE7"/>
    <w:rsid w:val="000570FF"/>
    <w:rsid w:val="00057244"/>
    <w:rsid w:val="00061C1E"/>
    <w:rsid w:val="0006454B"/>
    <w:rsid w:val="00075B13"/>
    <w:rsid w:val="00077566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067"/>
    <w:rsid w:val="001B720C"/>
    <w:rsid w:val="001C0DEE"/>
    <w:rsid w:val="001C3957"/>
    <w:rsid w:val="001C46E5"/>
    <w:rsid w:val="001E08A4"/>
    <w:rsid w:val="001E7E7B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2494"/>
    <w:rsid w:val="00297ED0"/>
    <w:rsid w:val="002A0ED9"/>
    <w:rsid w:val="002A1B58"/>
    <w:rsid w:val="002A4EDA"/>
    <w:rsid w:val="002B01E3"/>
    <w:rsid w:val="002B3FC8"/>
    <w:rsid w:val="002E1C44"/>
    <w:rsid w:val="002F10E7"/>
    <w:rsid w:val="002F69E4"/>
    <w:rsid w:val="00300A98"/>
    <w:rsid w:val="0030724A"/>
    <w:rsid w:val="00316CE4"/>
    <w:rsid w:val="00323C3F"/>
    <w:rsid w:val="003279A4"/>
    <w:rsid w:val="00333A11"/>
    <w:rsid w:val="00337114"/>
    <w:rsid w:val="0035004C"/>
    <w:rsid w:val="003571C8"/>
    <w:rsid w:val="00383057"/>
    <w:rsid w:val="0039703C"/>
    <w:rsid w:val="003974BB"/>
    <w:rsid w:val="003A091E"/>
    <w:rsid w:val="003D11B4"/>
    <w:rsid w:val="003E5D64"/>
    <w:rsid w:val="00403149"/>
    <w:rsid w:val="004037EF"/>
    <w:rsid w:val="00405BAD"/>
    <w:rsid w:val="004113D8"/>
    <w:rsid w:val="00416463"/>
    <w:rsid w:val="00421D1E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0C77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21D3"/>
    <w:rsid w:val="005A459B"/>
    <w:rsid w:val="005A74EC"/>
    <w:rsid w:val="005B3D67"/>
    <w:rsid w:val="005B437C"/>
    <w:rsid w:val="005D0108"/>
    <w:rsid w:val="005E088C"/>
    <w:rsid w:val="005E6E04"/>
    <w:rsid w:val="005E6E43"/>
    <w:rsid w:val="005F4455"/>
    <w:rsid w:val="006104FF"/>
    <w:rsid w:val="00614B7C"/>
    <w:rsid w:val="0062239B"/>
    <w:rsid w:val="00625B8A"/>
    <w:rsid w:val="00642BE4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D65F8"/>
    <w:rsid w:val="006F364D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82F0E"/>
    <w:rsid w:val="008978E8"/>
    <w:rsid w:val="008A02C4"/>
    <w:rsid w:val="008A49A0"/>
    <w:rsid w:val="008A6538"/>
    <w:rsid w:val="008B779A"/>
    <w:rsid w:val="008C070E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B5250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25CC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17876"/>
    <w:rsid w:val="00B20459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1843"/>
    <w:rsid w:val="00BD2DD6"/>
    <w:rsid w:val="00BD55EE"/>
    <w:rsid w:val="00C0155C"/>
    <w:rsid w:val="00C3233C"/>
    <w:rsid w:val="00C3763A"/>
    <w:rsid w:val="00C60281"/>
    <w:rsid w:val="00C779DA"/>
    <w:rsid w:val="00C814F7"/>
    <w:rsid w:val="00C81C04"/>
    <w:rsid w:val="00C82275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56B4C"/>
    <w:rsid w:val="00D6600D"/>
    <w:rsid w:val="00D70757"/>
    <w:rsid w:val="00D728D5"/>
    <w:rsid w:val="00D73C98"/>
    <w:rsid w:val="00D74632"/>
    <w:rsid w:val="00D77483"/>
    <w:rsid w:val="00D7797C"/>
    <w:rsid w:val="00D83919"/>
    <w:rsid w:val="00D83EA1"/>
    <w:rsid w:val="00D85CA4"/>
    <w:rsid w:val="00DB0B61"/>
    <w:rsid w:val="00DD1199"/>
    <w:rsid w:val="00DD2D34"/>
    <w:rsid w:val="00DD467E"/>
    <w:rsid w:val="00DE136D"/>
    <w:rsid w:val="00DE4136"/>
    <w:rsid w:val="00DE4550"/>
    <w:rsid w:val="00DE6534"/>
    <w:rsid w:val="00DF0F24"/>
    <w:rsid w:val="00DF65EA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77179"/>
    <w:rsid w:val="00E97BD9"/>
    <w:rsid w:val="00EC468B"/>
    <w:rsid w:val="00EE0848"/>
    <w:rsid w:val="00EE22E7"/>
    <w:rsid w:val="00F03B1E"/>
    <w:rsid w:val="00F03F2C"/>
    <w:rsid w:val="00F1202D"/>
    <w:rsid w:val="00F217AB"/>
    <w:rsid w:val="00F22CCB"/>
    <w:rsid w:val="00F35A06"/>
    <w:rsid w:val="00F435D3"/>
    <w:rsid w:val="00F46425"/>
    <w:rsid w:val="00F5078D"/>
    <w:rsid w:val="00F534FB"/>
    <w:rsid w:val="00F56FFE"/>
    <w:rsid w:val="00F70967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D3474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FF3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customStyle="1" w:styleId="public-draftstyledefault-unorderedlistitem">
    <w:name w:val="public-draftstyledefault-unorderedlistitem"/>
    <w:basedOn w:val="Normal"/>
    <w:rsid w:val="008C070E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8C070E"/>
    <w:pPr>
      <w:spacing w:after="0" w:line="276" w:lineRule="auto"/>
      <w:ind w:left="720"/>
      <w:contextualSpacing/>
    </w:pPr>
    <w:rPr>
      <w:rFonts w:ascii="Arial" w:eastAsia="Arial" w:hAnsi="Arial" w:cs="Arial"/>
      <w:color w:val="auto"/>
      <w:lang w:val="en-GB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0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7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6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2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0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24FE33ED3AF42499493EA42D91F2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7E8E45-AC25-447D-B653-03351668C1E9}"/>
      </w:docPartPr>
      <w:docPartBody>
        <w:p w:rsidR="00D34DEA" w:rsidRDefault="00000000">
          <w:pPr>
            <w:pStyle w:val="F24FE33ED3AF42499493EA42D91F28EF"/>
          </w:pPr>
          <w:r w:rsidRPr="009D0878">
            <w:t>Address</w:t>
          </w:r>
        </w:p>
      </w:docPartBody>
    </w:docPart>
    <w:docPart>
      <w:docPartPr>
        <w:name w:val="69B6FD48D45E4D78AEF0D61283304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57DC9-CD57-473D-8439-C900377CD5A6}"/>
      </w:docPartPr>
      <w:docPartBody>
        <w:p w:rsidR="00D34DEA" w:rsidRDefault="00000000">
          <w:pPr>
            <w:pStyle w:val="69B6FD48D45E4D78AEF0D61283304D45"/>
          </w:pPr>
          <w:r w:rsidRPr="009D0878">
            <w:t>Phone</w:t>
          </w:r>
        </w:p>
      </w:docPartBody>
    </w:docPart>
    <w:docPart>
      <w:docPartPr>
        <w:name w:val="35B479171B864DE29FE65BD6A351F7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CA8C-BC65-439A-984E-E64400DCFDC6}"/>
      </w:docPartPr>
      <w:docPartBody>
        <w:p w:rsidR="00D34DEA" w:rsidRDefault="00000000">
          <w:pPr>
            <w:pStyle w:val="35B479171B864DE29FE65BD6A351F749"/>
          </w:pPr>
          <w:r w:rsidRPr="009D0878">
            <w:t>Email</w:t>
          </w:r>
        </w:p>
      </w:docPartBody>
    </w:docPart>
    <w:docPart>
      <w:docPartPr>
        <w:name w:val="931430CDBBE442CFA54B0A9BC2A57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2A560-1148-4B1A-ADF7-3D88EBD6303B}"/>
      </w:docPartPr>
      <w:docPartBody>
        <w:p w:rsidR="00D34DEA" w:rsidRDefault="00000000">
          <w:pPr>
            <w:pStyle w:val="931430CDBBE442CFA54B0A9BC2A5784A"/>
          </w:pPr>
          <w:r w:rsidRPr="009D0878">
            <w:t>LinkedIn Profile</w:t>
          </w:r>
        </w:p>
      </w:docPartBody>
    </w:docPart>
    <w:docPart>
      <w:docPartPr>
        <w:name w:val="C74106432C424CC994E2464612E07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D1200-8D8B-4896-9015-87F30BE1DC6B}"/>
      </w:docPartPr>
      <w:docPartBody>
        <w:p w:rsidR="00D34DEA" w:rsidRDefault="00000000">
          <w:pPr>
            <w:pStyle w:val="C74106432C424CC994E2464612E072FE"/>
          </w:pPr>
          <w:r w:rsidRPr="00D85CA4">
            <w:t>Objective</w:t>
          </w:r>
        </w:p>
      </w:docPartBody>
    </w:docPart>
    <w:docPart>
      <w:docPartPr>
        <w:name w:val="01DBEC2C522246B895415B371E0DD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80508-4040-47BF-9A2C-7FC6392631E8}"/>
      </w:docPartPr>
      <w:docPartBody>
        <w:p w:rsidR="00D34DEA" w:rsidRDefault="00000000">
          <w:pPr>
            <w:pStyle w:val="01DBEC2C522246B895415B371E0DDD2C"/>
          </w:pPr>
          <w:r w:rsidRPr="00565B06">
            <w:t>Education</w:t>
          </w:r>
        </w:p>
      </w:docPartBody>
    </w:docPart>
    <w:docPart>
      <w:docPartPr>
        <w:name w:val="C2FD7677EA3F4734A7D720B5145779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C8C86-3D6E-44F2-938C-BFA0190431BC}"/>
      </w:docPartPr>
      <w:docPartBody>
        <w:p w:rsidR="00D34DEA" w:rsidRDefault="00000000">
          <w:pPr>
            <w:pStyle w:val="C2FD7677EA3F4734A7D720B5145779A9"/>
          </w:pPr>
          <w:r w:rsidRPr="00565B06">
            <w:t>Experience</w:t>
          </w:r>
        </w:p>
      </w:docPartBody>
    </w:docPart>
    <w:docPart>
      <w:docPartPr>
        <w:name w:val="2F646A42B0D141A68DD4C05A7C3D1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0C06F7-E23E-4486-A6D1-C0325A8A6DD0}"/>
      </w:docPartPr>
      <w:docPartBody>
        <w:p w:rsidR="00D34DEA" w:rsidRDefault="00000000">
          <w:pPr>
            <w:pStyle w:val="2F646A42B0D141A68DD4C05A7C3D120F"/>
          </w:pPr>
          <w:r w:rsidRPr="00565B06">
            <w:t>Skills</w:t>
          </w:r>
        </w:p>
      </w:docPartBody>
    </w:docPart>
    <w:docPart>
      <w:docPartPr>
        <w:name w:val="64F610FD8E8D4A509AE3C073A4BDB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A9CE64-7D73-4338-A496-981000A1D246}"/>
      </w:docPartPr>
      <w:docPartBody>
        <w:p w:rsidR="00D34DEA" w:rsidRDefault="00000000">
          <w:pPr>
            <w:pStyle w:val="64F610FD8E8D4A509AE3C073A4BDB319"/>
          </w:pPr>
          <w:r w:rsidRPr="00565B06">
            <w:t>Activities</w:t>
          </w:r>
        </w:p>
      </w:docPartBody>
    </w:docPart>
    <w:docPart>
      <w:docPartPr>
        <w:name w:val="129E0D741AE14D449AA73C1381892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6D5309-8F2F-48C3-95C8-4BA1CF399372}"/>
      </w:docPartPr>
      <w:docPartBody>
        <w:p w:rsidR="00355471" w:rsidRDefault="00725673" w:rsidP="00725673">
          <w:pPr>
            <w:pStyle w:val="129E0D741AE14D449AA73C1381892E5A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3C2"/>
    <w:rsid w:val="00124DC6"/>
    <w:rsid w:val="00355471"/>
    <w:rsid w:val="0036677B"/>
    <w:rsid w:val="003673C2"/>
    <w:rsid w:val="003E54E5"/>
    <w:rsid w:val="00621ECB"/>
    <w:rsid w:val="006439D9"/>
    <w:rsid w:val="00652545"/>
    <w:rsid w:val="006673A5"/>
    <w:rsid w:val="006C3614"/>
    <w:rsid w:val="00725673"/>
    <w:rsid w:val="00975CCA"/>
    <w:rsid w:val="00B540A2"/>
    <w:rsid w:val="00D34DEA"/>
    <w:rsid w:val="00E50145"/>
    <w:rsid w:val="00E7056B"/>
    <w:rsid w:val="00F1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4FE33ED3AF42499493EA42D91F28EF">
    <w:name w:val="F24FE33ED3AF42499493EA42D91F28EF"/>
  </w:style>
  <w:style w:type="paragraph" w:customStyle="1" w:styleId="69B6FD48D45E4D78AEF0D61283304D45">
    <w:name w:val="69B6FD48D45E4D78AEF0D61283304D45"/>
  </w:style>
  <w:style w:type="paragraph" w:customStyle="1" w:styleId="35B479171B864DE29FE65BD6A351F749">
    <w:name w:val="35B479171B864DE29FE65BD6A351F749"/>
  </w:style>
  <w:style w:type="paragraph" w:customStyle="1" w:styleId="931430CDBBE442CFA54B0A9BC2A5784A">
    <w:name w:val="931430CDBBE442CFA54B0A9BC2A5784A"/>
  </w:style>
  <w:style w:type="paragraph" w:customStyle="1" w:styleId="C74106432C424CC994E2464612E072FE">
    <w:name w:val="C74106432C424CC994E2464612E072FE"/>
  </w:style>
  <w:style w:type="paragraph" w:customStyle="1" w:styleId="01DBEC2C522246B895415B371E0DDD2C">
    <w:name w:val="01DBEC2C522246B895415B371E0DDD2C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C2FD7677EA3F4734A7D720B5145779A9">
    <w:name w:val="C2FD7677EA3F4734A7D720B5145779A9"/>
  </w:style>
  <w:style w:type="paragraph" w:customStyle="1" w:styleId="2F646A42B0D141A68DD4C05A7C3D120F">
    <w:name w:val="2F646A42B0D141A68DD4C05A7C3D120F"/>
  </w:style>
  <w:style w:type="paragraph" w:customStyle="1" w:styleId="64F610FD8E8D4A509AE3C073A4BDB319">
    <w:name w:val="64F610FD8E8D4A509AE3C073A4BDB319"/>
  </w:style>
  <w:style w:type="paragraph" w:customStyle="1" w:styleId="129E0D741AE14D449AA73C1381892E5A">
    <w:name w:val="129E0D741AE14D449AA73C1381892E5A"/>
    <w:rsid w:val="00725673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Pune</CompanyAddress>
  <CompanyPhone>+91-8793323457</CompanyPhone>
  <CompanyFax/>
  <CompanyEmail>Nishaashah98@gmail.com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2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https://www.linkedin.com/in/nisha-shah1998/</cp:keywords>
  <dc:description/>
  <cp:lastModifiedBy/>
  <cp:revision>1</cp:revision>
  <dcterms:created xsi:type="dcterms:W3CDTF">2023-01-11T11:02:00Z</dcterms:created>
  <dcterms:modified xsi:type="dcterms:W3CDTF">2024-04-05T07:52:00Z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